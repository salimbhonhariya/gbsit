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D7E" w:rsidRPr="005844A7" w:rsidRDefault="00F07D7E" w:rsidP="00F07D7E">
      <w:pPr>
        <w:pStyle w:val="Heading1"/>
        <w:pBdr>
          <w:bottom w:val="single" w:sz="18" w:space="0" w:color="auto"/>
        </w:pBdr>
        <w:tabs>
          <w:tab w:val="left" w:pos="2340"/>
          <w:tab w:val="left" w:pos="9000"/>
        </w:tabs>
        <w:jc w:val="center"/>
        <w:rPr>
          <w:rFonts w:ascii="Arial" w:hAnsi="Arial" w:cs="Arial"/>
          <w:b w:val="0"/>
          <w:bCs/>
          <w:sz w:val="28"/>
          <w:szCs w:val="28"/>
        </w:rPr>
      </w:pPr>
      <w:r>
        <w:rPr>
          <w:rFonts w:ascii="Arial" w:hAnsi="Arial" w:cs="Arial"/>
          <w:bCs/>
          <w:noProof/>
          <w:sz w:val="28"/>
          <w:szCs w:val="28"/>
        </w:rPr>
        <w:t xml:space="preserve">                                                                                                       mUBINA SALIM</w:t>
      </w:r>
    </w:p>
    <w:p w:rsidR="0099378B" w:rsidRDefault="0099378B" w:rsidP="00F07D7E">
      <w:pPr>
        <w:pStyle w:val="Heading1"/>
        <w:tabs>
          <w:tab w:val="left" w:pos="2340"/>
          <w:tab w:val="left" w:pos="9000"/>
        </w:tabs>
        <w:jc w:val="right"/>
        <w:rPr>
          <w:rFonts w:ascii="Arial" w:hAnsi="Arial" w:cs="Arial"/>
          <w:sz w:val="20"/>
        </w:rPr>
      </w:pPr>
      <w:r>
        <w:rPr>
          <w:rFonts w:ascii="Arial" w:hAnsi="Arial" w:cs="Arial"/>
          <w:sz w:val="20"/>
        </w:rPr>
        <w:t>cOMPUTER SCIENCE PROFESSIONAL</w:t>
      </w:r>
    </w:p>
    <w:p w:rsidR="00F07D7E" w:rsidRPr="00E54F31" w:rsidRDefault="00F07D7E" w:rsidP="00F07D7E">
      <w:pPr>
        <w:pStyle w:val="Heading1"/>
        <w:tabs>
          <w:tab w:val="left" w:pos="2340"/>
          <w:tab w:val="left" w:pos="9000"/>
        </w:tabs>
        <w:jc w:val="right"/>
        <w:rPr>
          <w:rFonts w:ascii="Times New Roman" w:hAnsi="Times New Roman"/>
          <w:b w:val="0"/>
          <w:caps w:val="0"/>
          <w:color w:val="auto"/>
          <w:sz w:val="22"/>
          <w:szCs w:val="22"/>
        </w:rPr>
      </w:pPr>
      <w:r w:rsidRPr="00E54F31">
        <w:rPr>
          <w:rFonts w:ascii="Times New Roman" w:hAnsi="Times New Roman"/>
          <w:b w:val="0"/>
          <w:caps w:val="0"/>
          <w:color w:val="auto"/>
          <w:sz w:val="22"/>
          <w:szCs w:val="22"/>
        </w:rPr>
        <w:t>mubina61@gmail.com</w:t>
      </w:r>
    </w:p>
    <w:p w:rsidR="00F07D7E" w:rsidRPr="00E54F31" w:rsidRDefault="00F07D7E" w:rsidP="0091249B">
      <w:pPr>
        <w:pStyle w:val="BodyText2"/>
        <w:spacing w:after="0" w:line="240" w:lineRule="auto"/>
        <w:jc w:val="right"/>
        <w:rPr>
          <w:sz w:val="22"/>
          <w:szCs w:val="22"/>
        </w:rPr>
      </w:pPr>
      <w:r w:rsidRPr="00E54F31">
        <w:rPr>
          <w:sz w:val="22"/>
          <w:szCs w:val="22"/>
        </w:rPr>
        <w:t>(</w:t>
      </w:r>
      <w:r w:rsidR="00DC68BB" w:rsidRPr="00E54F31">
        <w:rPr>
          <w:sz w:val="22"/>
          <w:szCs w:val="22"/>
        </w:rPr>
        <w:t>860) 367- 2788</w:t>
      </w:r>
    </w:p>
    <w:p w:rsidR="00825E2A" w:rsidRDefault="00825E2A" w:rsidP="00E778AE">
      <w:pPr>
        <w:pStyle w:val="Heading1"/>
        <w:rPr>
          <w:rFonts w:ascii="Times New Roman" w:hAnsi="Times New Roman"/>
          <w:color w:val="auto"/>
          <w:sz w:val="22"/>
          <w:szCs w:val="22"/>
        </w:rPr>
      </w:pPr>
      <w:r>
        <w:rPr>
          <w:rFonts w:ascii="Times New Roman" w:hAnsi="Times New Roman"/>
          <w:color w:val="auto"/>
          <w:sz w:val="22"/>
          <w:szCs w:val="22"/>
        </w:rPr>
        <w:t>Objective</w:t>
      </w:r>
    </w:p>
    <w:p w:rsidR="00DA230B" w:rsidRDefault="00825E2A" w:rsidP="00825E2A">
      <w:pPr>
        <w:ind w:left="720"/>
        <w:rPr>
          <w:rFonts w:ascii="Times New Roman" w:hAnsi="Times New Roman"/>
          <w:sz w:val="22"/>
          <w:szCs w:val="22"/>
        </w:rPr>
      </w:pPr>
      <w:r>
        <w:rPr>
          <w:rFonts w:ascii="Times New Roman" w:hAnsi="Times New Roman"/>
          <w:sz w:val="22"/>
          <w:szCs w:val="22"/>
        </w:rPr>
        <w:t>Use my professional skills to make this world a better place.</w:t>
      </w:r>
    </w:p>
    <w:p w:rsidR="002247B9" w:rsidRPr="00825E2A" w:rsidRDefault="002247B9" w:rsidP="00825E2A">
      <w:pPr>
        <w:ind w:left="720"/>
        <w:rPr>
          <w:rFonts w:ascii="Times New Roman" w:hAnsi="Times New Roman"/>
          <w:sz w:val="22"/>
          <w:szCs w:val="22"/>
        </w:rPr>
      </w:pPr>
    </w:p>
    <w:p w:rsidR="0099378B" w:rsidRPr="00E778AE" w:rsidRDefault="000B48E5" w:rsidP="00E778AE">
      <w:pPr>
        <w:pStyle w:val="Heading1"/>
        <w:rPr>
          <w:rFonts w:ascii="Times New Roman" w:hAnsi="Times New Roman"/>
          <w:color w:val="auto"/>
          <w:sz w:val="22"/>
          <w:szCs w:val="22"/>
        </w:rPr>
      </w:pPr>
      <w:r w:rsidRPr="00A2462E">
        <w:rPr>
          <w:rFonts w:ascii="Times New Roman" w:hAnsi="Times New Roman"/>
          <w:color w:val="auto"/>
          <w:sz w:val="22"/>
          <w:szCs w:val="22"/>
        </w:rPr>
        <w:t xml:space="preserve">Technical </w:t>
      </w:r>
      <w:r w:rsidR="0069412A" w:rsidRPr="00A2462E">
        <w:rPr>
          <w:rFonts w:ascii="Times New Roman" w:hAnsi="Times New Roman"/>
          <w:color w:val="auto"/>
          <w:sz w:val="22"/>
          <w:szCs w:val="22"/>
        </w:rPr>
        <w:t>Skills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3"/>
        <w:gridCol w:w="6739"/>
      </w:tblGrid>
      <w:tr w:rsidR="00151ACA" w:rsidRPr="00A2462E" w:rsidTr="000E3103">
        <w:tc>
          <w:tcPr>
            <w:tcW w:w="2563" w:type="dxa"/>
            <w:tcBorders>
              <w:top w:val="single" w:sz="4" w:space="0" w:color="auto"/>
              <w:left w:val="single" w:sz="4" w:space="0" w:color="auto"/>
              <w:bottom w:val="single" w:sz="4" w:space="0" w:color="auto"/>
              <w:right w:val="single" w:sz="4" w:space="0" w:color="auto"/>
            </w:tcBorders>
            <w:hideMark/>
          </w:tcPr>
          <w:p w:rsidR="00151ACA" w:rsidRPr="00A2462E" w:rsidRDefault="000E3103" w:rsidP="00EA6A48">
            <w:pPr>
              <w:suppressAutoHyphens/>
              <w:ind w:right="-274"/>
              <w:outlineLvl w:val="0"/>
              <w:rPr>
                <w:rFonts w:ascii="Times New Roman" w:hAnsi="Times New Roman"/>
                <w:b/>
                <w:color w:val="333333"/>
                <w:sz w:val="22"/>
                <w:szCs w:val="22"/>
              </w:rPr>
            </w:pPr>
            <w:r>
              <w:rPr>
                <w:rFonts w:ascii="Times New Roman" w:hAnsi="Times New Roman"/>
                <w:b/>
                <w:color w:val="333333"/>
                <w:sz w:val="22"/>
                <w:szCs w:val="22"/>
              </w:rPr>
              <w:t>Admin tools</w:t>
            </w:r>
          </w:p>
        </w:tc>
        <w:tc>
          <w:tcPr>
            <w:tcW w:w="6739" w:type="dxa"/>
            <w:tcBorders>
              <w:top w:val="single" w:sz="4" w:space="0" w:color="auto"/>
              <w:left w:val="single" w:sz="4" w:space="0" w:color="auto"/>
              <w:bottom w:val="single" w:sz="4" w:space="0" w:color="auto"/>
              <w:right w:val="single" w:sz="4" w:space="0" w:color="auto"/>
            </w:tcBorders>
          </w:tcPr>
          <w:p w:rsidR="00151ACA" w:rsidRPr="00A2462E" w:rsidRDefault="000E3103" w:rsidP="00EA6A48">
            <w:pPr>
              <w:suppressAutoHyphens/>
              <w:ind w:right="-274"/>
              <w:outlineLvl w:val="0"/>
              <w:rPr>
                <w:rFonts w:ascii="Times New Roman" w:hAnsi="Times New Roman"/>
                <w:color w:val="333333"/>
                <w:sz w:val="22"/>
                <w:szCs w:val="22"/>
              </w:rPr>
            </w:pPr>
            <w:r>
              <w:rPr>
                <w:rFonts w:ascii="Times New Roman" w:hAnsi="Times New Roman"/>
                <w:color w:val="333333"/>
                <w:sz w:val="22"/>
                <w:szCs w:val="22"/>
              </w:rPr>
              <w:t>Microsoft Office</w:t>
            </w:r>
          </w:p>
        </w:tc>
      </w:tr>
      <w:tr w:rsidR="000E3103" w:rsidRPr="00A2462E" w:rsidTr="00151ACA">
        <w:tc>
          <w:tcPr>
            <w:tcW w:w="2563" w:type="dxa"/>
            <w:tcBorders>
              <w:top w:val="single" w:sz="4" w:space="0" w:color="auto"/>
              <w:left w:val="single" w:sz="4" w:space="0" w:color="auto"/>
              <w:bottom w:val="single" w:sz="4" w:space="0" w:color="auto"/>
              <w:right w:val="single" w:sz="4" w:space="0" w:color="auto"/>
            </w:tcBorders>
          </w:tcPr>
          <w:p w:rsidR="000E3103" w:rsidRDefault="000E3103" w:rsidP="00EA6A48">
            <w:pPr>
              <w:suppressAutoHyphens/>
              <w:ind w:right="-274"/>
              <w:outlineLvl w:val="0"/>
              <w:rPr>
                <w:rFonts w:ascii="Times New Roman" w:hAnsi="Times New Roman"/>
                <w:b/>
                <w:color w:val="333333"/>
                <w:sz w:val="22"/>
                <w:szCs w:val="22"/>
              </w:rPr>
            </w:pPr>
            <w:r>
              <w:rPr>
                <w:rFonts w:ascii="Times New Roman" w:hAnsi="Times New Roman"/>
                <w:b/>
                <w:color w:val="333333"/>
                <w:sz w:val="22"/>
                <w:szCs w:val="22"/>
              </w:rPr>
              <w:t xml:space="preserve">Software </w:t>
            </w:r>
            <w:r w:rsidRPr="00A2462E">
              <w:rPr>
                <w:rFonts w:ascii="Times New Roman" w:hAnsi="Times New Roman"/>
                <w:b/>
                <w:color w:val="333333"/>
                <w:sz w:val="22"/>
                <w:szCs w:val="22"/>
              </w:rPr>
              <w:t>Testing Tools</w:t>
            </w:r>
          </w:p>
        </w:tc>
        <w:tc>
          <w:tcPr>
            <w:tcW w:w="6739" w:type="dxa"/>
            <w:tcBorders>
              <w:top w:val="single" w:sz="4" w:space="0" w:color="auto"/>
              <w:left w:val="single" w:sz="4" w:space="0" w:color="auto"/>
              <w:bottom w:val="single" w:sz="4" w:space="0" w:color="auto"/>
              <w:right w:val="single" w:sz="4" w:space="0" w:color="auto"/>
            </w:tcBorders>
          </w:tcPr>
          <w:p w:rsidR="000E3103" w:rsidRPr="00A2462E" w:rsidRDefault="000E3103" w:rsidP="00AA0FBC">
            <w:pPr>
              <w:suppressAutoHyphens/>
              <w:ind w:right="-274"/>
              <w:outlineLvl w:val="0"/>
              <w:rPr>
                <w:rFonts w:ascii="Times New Roman" w:hAnsi="Times New Roman"/>
                <w:color w:val="333333"/>
                <w:sz w:val="22"/>
                <w:szCs w:val="22"/>
              </w:rPr>
            </w:pPr>
            <w:r w:rsidRPr="00A2462E">
              <w:rPr>
                <w:rFonts w:ascii="Times New Roman" w:hAnsi="Times New Roman"/>
                <w:bCs/>
                <w:sz w:val="22"/>
                <w:szCs w:val="22"/>
              </w:rPr>
              <w:t xml:space="preserve">HP QTP 9.2/10, </w:t>
            </w:r>
            <w:r w:rsidRPr="00A2462E">
              <w:rPr>
                <w:rFonts w:ascii="Times New Roman" w:hAnsi="Times New Roman"/>
                <w:sz w:val="22"/>
                <w:szCs w:val="22"/>
              </w:rPr>
              <w:t>Quality center 10,HP QC ,TFS</w:t>
            </w:r>
          </w:p>
        </w:tc>
      </w:tr>
      <w:tr w:rsidR="000E3103" w:rsidRPr="00A2462E" w:rsidTr="000E3103">
        <w:trPr>
          <w:trHeight w:val="278"/>
        </w:trPr>
        <w:tc>
          <w:tcPr>
            <w:tcW w:w="2563" w:type="dxa"/>
            <w:tcBorders>
              <w:top w:val="single" w:sz="4" w:space="0" w:color="auto"/>
              <w:left w:val="single" w:sz="4" w:space="0" w:color="auto"/>
              <w:bottom w:val="single" w:sz="4" w:space="0" w:color="auto"/>
              <w:right w:val="single" w:sz="4" w:space="0" w:color="auto"/>
            </w:tcBorders>
            <w:hideMark/>
          </w:tcPr>
          <w:p w:rsidR="000E3103" w:rsidRPr="00A2462E" w:rsidRDefault="000E3103" w:rsidP="00EA6A48">
            <w:pPr>
              <w:suppressAutoHyphens/>
              <w:ind w:right="-274"/>
              <w:outlineLvl w:val="0"/>
              <w:rPr>
                <w:rFonts w:ascii="Times New Roman" w:hAnsi="Times New Roman"/>
                <w:b/>
                <w:color w:val="333333"/>
                <w:sz w:val="22"/>
                <w:szCs w:val="22"/>
              </w:rPr>
            </w:pPr>
            <w:r w:rsidRPr="00A2462E">
              <w:rPr>
                <w:rFonts w:ascii="Times New Roman" w:hAnsi="Times New Roman"/>
                <w:b/>
                <w:color w:val="333333"/>
                <w:sz w:val="22"/>
                <w:szCs w:val="22"/>
              </w:rPr>
              <w:t>Databases</w:t>
            </w:r>
          </w:p>
        </w:tc>
        <w:tc>
          <w:tcPr>
            <w:tcW w:w="6739" w:type="dxa"/>
            <w:tcBorders>
              <w:top w:val="single" w:sz="4" w:space="0" w:color="auto"/>
              <w:left w:val="single" w:sz="4" w:space="0" w:color="auto"/>
              <w:bottom w:val="single" w:sz="4" w:space="0" w:color="auto"/>
              <w:right w:val="single" w:sz="4" w:space="0" w:color="auto"/>
            </w:tcBorders>
            <w:hideMark/>
          </w:tcPr>
          <w:p w:rsidR="000E3103" w:rsidRPr="00A2462E" w:rsidRDefault="000E3103" w:rsidP="00EA6A48">
            <w:pPr>
              <w:suppressAutoHyphens/>
              <w:ind w:right="-274"/>
              <w:outlineLvl w:val="0"/>
              <w:rPr>
                <w:rFonts w:ascii="Times New Roman" w:hAnsi="Times New Roman"/>
                <w:color w:val="333333"/>
                <w:sz w:val="22"/>
                <w:szCs w:val="22"/>
              </w:rPr>
            </w:pPr>
            <w:r w:rsidRPr="00A2462E">
              <w:rPr>
                <w:rFonts w:ascii="Times New Roman" w:hAnsi="Times New Roman"/>
                <w:color w:val="333333"/>
                <w:sz w:val="22"/>
                <w:szCs w:val="22"/>
              </w:rPr>
              <w:t>Oracle 9i/10g</w:t>
            </w:r>
            <w:r w:rsidRPr="00A2462E">
              <w:rPr>
                <w:rFonts w:ascii="Times New Roman" w:hAnsi="Times New Roman"/>
                <w:sz w:val="22"/>
                <w:szCs w:val="22"/>
              </w:rPr>
              <w:t>, SQL Server</w:t>
            </w:r>
          </w:p>
        </w:tc>
      </w:tr>
      <w:tr w:rsidR="000E3103" w:rsidRPr="00A2462E" w:rsidTr="00151ACA">
        <w:tc>
          <w:tcPr>
            <w:tcW w:w="2563" w:type="dxa"/>
            <w:tcBorders>
              <w:top w:val="single" w:sz="4" w:space="0" w:color="auto"/>
              <w:left w:val="single" w:sz="4" w:space="0" w:color="auto"/>
              <w:bottom w:val="single" w:sz="4" w:space="0" w:color="auto"/>
              <w:right w:val="single" w:sz="4" w:space="0" w:color="auto"/>
            </w:tcBorders>
            <w:hideMark/>
          </w:tcPr>
          <w:p w:rsidR="000E3103" w:rsidRPr="00A2462E" w:rsidRDefault="000E3103" w:rsidP="00EA6A48">
            <w:pPr>
              <w:suppressAutoHyphens/>
              <w:ind w:right="-274"/>
              <w:outlineLvl w:val="0"/>
              <w:rPr>
                <w:rFonts w:ascii="Times New Roman" w:hAnsi="Times New Roman"/>
                <w:b/>
                <w:color w:val="333333"/>
                <w:sz w:val="22"/>
                <w:szCs w:val="22"/>
              </w:rPr>
            </w:pPr>
            <w:r w:rsidRPr="00A2462E">
              <w:rPr>
                <w:rFonts w:ascii="Times New Roman" w:hAnsi="Times New Roman"/>
                <w:b/>
                <w:color w:val="333333"/>
                <w:sz w:val="22"/>
                <w:szCs w:val="22"/>
              </w:rPr>
              <w:t>Operating Systems</w:t>
            </w:r>
          </w:p>
        </w:tc>
        <w:tc>
          <w:tcPr>
            <w:tcW w:w="6739" w:type="dxa"/>
            <w:tcBorders>
              <w:top w:val="single" w:sz="4" w:space="0" w:color="auto"/>
              <w:left w:val="single" w:sz="4" w:space="0" w:color="auto"/>
              <w:bottom w:val="single" w:sz="4" w:space="0" w:color="auto"/>
              <w:right w:val="single" w:sz="4" w:space="0" w:color="auto"/>
            </w:tcBorders>
            <w:hideMark/>
          </w:tcPr>
          <w:p w:rsidR="000E3103" w:rsidRPr="00A2462E" w:rsidRDefault="000E3103" w:rsidP="00EA6A48">
            <w:pPr>
              <w:suppressAutoHyphens/>
              <w:ind w:right="-274"/>
              <w:outlineLvl w:val="0"/>
              <w:rPr>
                <w:rFonts w:ascii="Times New Roman" w:hAnsi="Times New Roman"/>
                <w:color w:val="333333"/>
                <w:sz w:val="22"/>
                <w:szCs w:val="22"/>
              </w:rPr>
            </w:pPr>
            <w:r w:rsidRPr="00A2462E">
              <w:rPr>
                <w:rFonts w:ascii="Times New Roman" w:hAnsi="Times New Roman"/>
                <w:color w:val="333333"/>
                <w:sz w:val="22"/>
                <w:szCs w:val="22"/>
              </w:rPr>
              <w:t xml:space="preserve">All Windows OS, UNIX (Sun Solaris, AIX), </w:t>
            </w:r>
            <w:r w:rsidRPr="00A2462E">
              <w:rPr>
                <w:rFonts w:ascii="Times New Roman" w:hAnsi="Times New Roman"/>
                <w:sz w:val="22"/>
                <w:szCs w:val="22"/>
              </w:rPr>
              <w:t>Linux</w:t>
            </w:r>
          </w:p>
        </w:tc>
      </w:tr>
      <w:tr w:rsidR="000E3103" w:rsidRPr="00A2462E" w:rsidTr="00151ACA">
        <w:tc>
          <w:tcPr>
            <w:tcW w:w="2563" w:type="dxa"/>
            <w:tcBorders>
              <w:top w:val="single" w:sz="4" w:space="0" w:color="auto"/>
              <w:left w:val="single" w:sz="4" w:space="0" w:color="auto"/>
              <w:bottom w:val="single" w:sz="4" w:space="0" w:color="auto"/>
              <w:right w:val="single" w:sz="4" w:space="0" w:color="auto"/>
            </w:tcBorders>
            <w:hideMark/>
          </w:tcPr>
          <w:p w:rsidR="000E3103" w:rsidRPr="00A2462E" w:rsidRDefault="000E3103" w:rsidP="00EA6A48">
            <w:pPr>
              <w:suppressAutoHyphens/>
              <w:ind w:right="-274"/>
              <w:outlineLvl w:val="0"/>
              <w:rPr>
                <w:rFonts w:ascii="Times New Roman" w:hAnsi="Times New Roman"/>
                <w:b/>
                <w:color w:val="333333"/>
                <w:sz w:val="22"/>
                <w:szCs w:val="22"/>
              </w:rPr>
            </w:pPr>
            <w:r w:rsidRPr="00A2462E">
              <w:rPr>
                <w:rFonts w:ascii="Times New Roman" w:hAnsi="Times New Roman"/>
                <w:b/>
                <w:color w:val="333333"/>
                <w:sz w:val="22"/>
                <w:szCs w:val="22"/>
              </w:rPr>
              <w:t>Other Tools</w:t>
            </w:r>
          </w:p>
        </w:tc>
        <w:tc>
          <w:tcPr>
            <w:tcW w:w="6739" w:type="dxa"/>
            <w:tcBorders>
              <w:top w:val="single" w:sz="4" w:space="0" w:color="auto"/>
              <w:left w:val="single" w:sz="4" w:space="0" w:color="auto"/>
              <w:bottom w:val="single" w:sz="4" w:space="0" w:color="auto"/>
              <w:right w:val="single" w:sz="4" w:space="0" w:color="auto"/>
            </w:tcBorders>
            <w:hideMark/>
          </w:tcPr>
          <w:p w:rsidR="000E3103" w:rsidRPr="00A2462E" w:rsidRDefault="000E3103" w:rsidP="00EA6A48">
            <w:pPr>
              <w:suppressAutoHyphens/>
              <w:ind w:right="-274"/>
              <w:outlineLvl w:val="0"/>
              <w:rPr>
                <w:rFonts w:ascii="Times New Roman" w:hAnsi="Times New Roman"/>
                <w:sz w:val="22"/>
                <w:szCs w:val="22"/>
              </w:rPr>
            </w:pPr>
            <w:r w:rsidRPr="00A2462E">
              <w:rPr>
                <w:rFonts w:ascii="Times New Roman" w:hAnsi="Times New Roman"/>
                <w:sz w:val="22"/>
                <w:szCs w:val="22"/>
              </w:rPr>
              <w:t>TOAD, SOAP UI</w:t>
            </w:r>
          </w:p>
        </w:tc>
      </w:tr>
    </w:tbl>
    <w:p w:rsidR="00C94E43" w:rsidRPr="00A2462E" w:rsidRDefault="00C94E43" w:rsidP="00151ACA">
      <w:pPr>
        <w:pStyle w:val="Heading1"/>
        <w:ind w:left="720"/>
        <w:rPr>
          <w:rFonts w:ascii="Times New Roman" w:hAnsi="Times New Roman"/>
          <w:color w:val="auto"/>
          <w:sz w:val="22"/>
          <w:szCs w:val="22"/>
        </w:rPr>
      </w:pPr>
    </w:p>
    <w:p w:rsidR="003E763D" w:rsidRPr="00456816" w:rsidRDefault="003E763D" w:rsidP="00456816">
      <w:pPr>
        <w:pStyle w:val="Heading1"/>
        <w:rPr>
          <w:rFonts w:ascii="Times New Roman" w:hAnsi="Times New Roman"/>
          <w:color w:val="auto"/>
          <w:sz w:val="22"/>
          <w:szCs w:val="22"/>
        </w:rPr>
      </w:pPr>
      <w:r w:rsidRPr="00A2462E">
        <w:rPr>
          <w:rFonts w:ascii="Times New Roman" w:hAnsi="Times New Roman"/>
          <w:color w:val="auto"/>
          <w:sz w:val="22"/>
          <w:szCs w:val="22"/>
        </w:rPr>
        <w:t>Education</w:t>
      </w:r>
    </w:p>
    <w:tbl>
      <w:tblPr>
        <w:tblW w:w="0" w:type="auto"/>
        <w:tblInd w:w="288" w:type="dxa"/>
        <w:tblLayout w:type="fixed"/>
        <w:tblLook w:val="0000" w:firstRow="0" w:lastRow="0" w:firstColumn="0" w:lastColumn="0" w:noHBand="0" w:noVBand="0"/>
      </w:tblPr>
      <w:tblGrid>
        <w:gridCol w:w="9915"/>
      </w:tblGrid>
      <w:tr w:rsidR="003E763D" w:rsidRPr="00A2462E" w:rsidTr="00E004D9">
        <w:trPr>
          <w:trHeight w:val="705"/>
        </w:trPr>
        <w:tc>
          <w:tcPr>
            <w:tcW w:w="9915" w:type="dxa"/>
          </w:tcPr>
          <w:p w:rsidR="003E763D" w:rsidRDefault="003E763D" w:rsidP="00E004D9">
            <w:pPr>
              <w:pStyle w:val="ResumeOtherTable"/>
              <w:numPr>
                <w:ilvl w:val="0"/>
                <w:numId w:val="48"/>
              </w:numPr>
              <w:rPr>
                <w:rFonts w:ascii="Times New Roman" w:hAnsi="Times New Roman"/>
                <w:color w:val="auto"/>
                <w:sz w:val="22"/>
                <w:szCs w:val="22"/>
              </w:rPr>
            </w:pPr>
            <w:r w:rsidRPr="00A2462E">
              <w:rPr>
                <w:rFonts w:ascii="Times New Roman" w:hAnsi="Times New Roman"/>
                <w:color w:val="auto"/>
                <w:sz w:val="22"/>
                <w:szCs w:val="22"/>
              </w:rPr>
              <w:t>Bachelor of Engineering (Computer Science and Engineering) Gulbarga University, Gulbarga, KA, INDIA</w:t>
            </w:r>
          </w:p>
          <w:p w:rsidR="00047A98" w:rsidRPr="00A2462E" w:rsidRDefault="00047A98" w:rsidP="00E004D9">
            <w:pPr>
              <w:pStyle w:val="ResumeOtherTable"/>
              <w:numPr>
                <w:ilvl w:val="0"/>
                <w:numId w:val="48"/>
              </w:numPr>
              <w:rPr>
                <w:rFonts w:ascii="Times New Roman" w:hAnsi="Times New Roman"/>
                <w:color w:val="auto"/>
                <w:sz w:val="22"/>
                <w:szCs w:val="22"/>
              </w:rPr>
            </w:pPr>
            <w:r>
              <w:rPr>
                <w:rFonts w:ascii="Times New Roman" w:hAnsi="Times New Roman"/>
                <w:color w:val="auto"/>
                <w:sz w:val="22"/>
                <w:szCs w:val="22"/>
              </w:rPr>
              <w:t>Master of Science(</w:t>
            </w:r>
            <w:r w:rsidRPr="00A2462E">
              <w:rPr>
                <w:rFonts w:ascii="Times New Roman" w:hAnsi="Times New Roman"/>
                <w:color w:val="auto"/>
                <w:sz w:val="22"/>
                <w:szCs w:val="22"/>
              </w:rPr>
              <w:t>Co</w:t>
            </w:r>
            <w:r>
              <w:rPr>
                <w:rFonts w:ascii="Times New Roman" w:hAnsi="Times New Roman"/>
                <w:color w:val="auto"/>
                <w:sz w:val="22"/>
                <w:szCs w:val="22"/>
              </w:rPr>
              <w:t>mputer Science ) University of Bridgeport</w:t>
            </w:r>
            <w:r w:rsidR="004B2F81">
              <w:rPr>
                <w:rFonts w:ascii="Times New Roman" w:hAnsi="Times New Roman"/>
                <w:color w:val="auto"/>
                <w:sz w:val="22"/>
                <w:szCs w:val="22"/>
              </w:rPr>
              <w:t xml:space="preserve"> </w:t>
            </w:r>
            <w:r>
              <w:rPr>
                <w:rFonts w:ascii="Times New Roman" w:hAnsi="Times New Roman"/>
                <w:color w:val="auto"/>
                <w:sz w:val="22"/>
                <w:szCs w:val="22"/>
              </w:rPr>
              <w:t>,</w:t>
            </w:r>
            <w:r w:rsidR="004B2F81">
              <w:rPr>
                <w:rFonts w:ascii="Times New Roman" w:hAnsi="Times New Roman"/>
                <w:color w:val="auto"/>
                <w:sz w:val="22"/>
                <w:szCs w:val="22"/>
              </w:rPr>
              <w:t xml:space="preserve"> </w:t>
            </w:r>
            <w:r>
              <w:rPr>
                <w:rFonts w:ascii="Times New Roman" w:hAnsi="Times New Roman"/>
                <w:color w:val="auto"/>
                <w:sz w:val="22"/>
                <w:szCs w:val="22"/>
              </w:rPr>
              <w:t>Bridgeport ,</w:t>
            </w:r>
            <w:r w:rsidR="004B2F81">
              <w:rPr>
                <w:rFonts w:ascii="Times New Roman" w:hAnsi="Times New Roman"/>
                <w:color w:val="auto"/>
                <w:sz w:val="22"/>
                <w:szCs w:val="22"/>
              </w:rPr>
              <w:t xml:space="preserve"> </w:t>
            </w:r>
            <w:r>
              <w:rPr>
                <w:rFonts w:ascii="Times New Roman" w:hAnsi="Times New Roman"/>
                <w:color w:val="auto"/>
                <w:sz w:val="22"/>
                <w:szCs w:val="22"/>
              </w:rPr>
              <w:t xml:space="preserve">CT </w:t>
            </w:r>
            <w:r w:rsidR="004B2F81">
              <w:rPr>
                <w:rFonts w:ascii="Times New Roman" w:hAnsi="Times New Roman"/>
                <w:color w:val="auto"/>
                <w:sz w:val="22"/>
                <w:szCs w:val="22"/>
              </w:rPr>
              <w:t>,</w:t>
            </w:r>
            <w:r>
              <w:rPr>
                <w:rFonts w:ascii="Times New Roman" w:hAnsi="Times New Roman"/>
                <w:color w:val="auto"/>
                <w:sz w:val="22"/>
                <w:szCs w:val="22"/>
              </w:rPr>
              <w:t xml:space="preserve">USA </w:t>
            </w:r>
          </w:p>
        </w:tc>
      </w:tr>
    </w:tbl>
    <w:p w:rsidR="003E763D" w:rsidRDefault="003E763D" w:rsidP="00294485">
      <w:pPr>
        <w:pStyle w:val="Heading1"/>
        <w:rPr>
          <w:rFonts w:ascii="Times New Roman" w:hAnsi="Times New Roman"/>
          <w:color w:val="auto"/>
          <w:sz w:val="22"/>
          <w:szCs w:val="22"/>
        </w:rPr>
      </w:pPr>
    </w:p>
    <w:p w:rsidR="000F6C11" w:rsidRDefault="0069412A" w:rsidP="00294485">
      <w:pPr>
        <w:pStyle w:val="Heading1"/>
        <w:rPr>
          <w:rFonts w:ascii="Times New Roman" w:hAnsi="Times New Roman"/>
          <w:color w:val="auto"/>
          <w:sz w:val="22"/>
          <w:szCs w:val="22"/>
        </w:rPr>
      </w:pPr>
      <w:r w:rsidRPr="00A2462E">
        <w:rPr>
          <w:rFonts w:ascii="Times New Roman" w:hAnsi="Times New Roman"/>
          <w:color w:val="auto"/>
          <w:sz w:val="22"/>
          <w:szCs w:val="22"/>
        </w:rPr>
        <w:t>Professional Experience</w:t>
      </w:r>
    </w:p>
    <w:p w:rsidR="003D43C4" w:rsidRPr="003D43C4" w:rsidRDefault="003D43C4" w:rsidP="003D43C4"/>
    <w:p w:rsidR="00F5385E" w:rsidRDefault="00F5385E" w:rsidP="00F5385E">
      <w:pPr>
        <w:pStyle w:val="Heading2"/>
      </w:pPr>
      <w:r>
        <w:t>Substitute teacher</w:t>
      </w:r>
    </w:p>
    <w:p w:rsidR="00F5385E" w:rsidRPr="00801E1E" w:rsidRDefault="002C1896" w:rsidP="00F5385E">
      <w:pPr>
        <w:pStyle w:val="Heading3"/>
        <w:rPr>
          <w:u w:val="none"/>
        </w:rPr>
      </w:pPr>
      <w:r w:rsidRPr="002C1896">
        <w:rPr>
          <w:u w:val="none"/>
        </w:rPr>
        <w:t xml:space="preserve">PESG, </w:t>
      </w:r>
      <w:r w:rsidRPr="002C1896">
        <w:rPr>
          <w:rFonts w:ascii="Arial" w:hAnsi="Arial" w:cs="Arial"/>
          <w:color w:val="222222"/>
          <w:u w:val="none"/>
          <w:shd w:val="clear" w:color="auto" w:fill="FFFFFF"/>
        </w:rPr>
        <w:t>Caledonia, MI 49316</w:t>
      </w:r>
      <w:r w:rsidR="00175CEB">
        <w:rPr>
          <w:rFonts w:ascii="Arial" w:hAnsi="Arial" w:cs="Arial"/>
          <w:color w:val="222222"/>
          <w:u w:val="none"/>
          <w:shd w:val="clear" w:color="auto" w:fill="FFFFFF"/>
        </w:rPr>
        <w:t>(</w:t>
      </w:r>
      <w:hyperlink r:id="rId11" w:history="1">
        <w:r w:rsidR="00E54F31" w:rsidRPr="00B76C6E">
          <w:rPr>
            <w:rStyle w:val="Hyperlink"/>
            <w:rFonts w:ascii="Arial" w:hAnsi="Arial" w:cs="Arial"/>
            <w:shd w:val="clear" w:color="auto" w:fill="FFFFFF"/>
          </w:rPr>
          <w:t>http://www.mypesg.com</w:t>
        </w:r>
      </w:hyperlink>
      <w:r w:rsidR="00175CEB">
        <w:rPr>
          <w:rFonts w:ascii="Arial" w:hAnsi="Arial" w:cs="Arial"/>
          <w:color w:val="222222"/>
          <w:u w:val="none"/>
          <w:shd w:val="clear" w:color="auto" w:fill="FFFFFF"/>
        </w:rPr>
        <w:t>)</w:t>
      </w:r>
      <w:r>
        <w:rPr>
          <w:u w:val="none"/>
        </w:rPr>
        <w:tab/>
      </w:r>
      <w:r w:rsidR="00DC2900">
        <w:rPr>
          <w:u w:val="none"/>
        </w:rPr>
        <w:tab/>
      </w:r>
      <w:r w:rsidR="00AF461D">
        <w:rPr>
          <w:rFonts w:ascii="Times New Roman" w:hAnsi="Times New Roman"/>
          <w:sz w:val="22"/>
          <w:szCs w:val="22"/>
          <w:u w:val="none"/>
        </w:rPr>
        <w:t>10/2015</w:t>
      </w:r>
      <w:bookmarkStart w:id="0" w:name="_GoBack"/>
      <w:bookmarkEnd w:id="0"/>
      <w:r w:rsidR="00F5385E" w:rsidRPr="00DB6952">
        <w:rPr>
          <w:rFonts w:ascii="Times New Roman" w:hAnsi="Times New Roman"/>
          <w:sz w:val="22"/>
          <w:szCs w:val="22"/>
          <w:u w:val="none"/>
        </w:rPr>
        <w:t xml:space="preserve">- </w:t>
      </w:r>
      <w:r w:rsidR="00B5726C">
        <w:rPr>
          <w:rFonts w:ascii="Times New Roman" w:hAnsi="Times New Roman"/>
          <w:sz w:val="22"/>
          <w:szCs w:val="22"/>
          <w:u w:val="none"/>
        </w:rPr>
        <w:t>PRESENT</w:t>
      </w:r>
    </w:p>
    <w:p w:rsidR="00F5385E" w:rsidRPr="00A47B64" w:rsidRDefault="00AA7008" w:rsidP="00F5385E">
      <w:pPr>
        <w:rPr>
          <w:rFonts w:ascii="Times New Roman" w:hAnsi="Times New Roman"/>
          <w:b/>
          <w:sz w:val="22"/>
          <w:szCs w:val="22"/>
        </w:rPr>
      </w:pPr>
      <w:r>
        <w:rPr>
          <w:rFonts w:ascii="Times New Roman" w:hAnsi="Times New Roman"/>
          <w:b/>
          <w:sz w:val="22"/>
          <w:szCs w:val="22"/>
        </w:rPr>
        <w:t>School district</w:t>
      </w:r>
      <w:r w:rsidR="00F5385E" w:rsidRPr="00A47B64">
        <w:rPr>
          <w:rFonts w:ascii="Times New Roman" w:hAnsi="Times New Roman"/>
          <w:b/>
          <w:sz w:val="22"/>
          <w:szCs w:val="22"/>
        </w:rPr>
        <w:t xml:space="preserve">: </w:t>
      </w:r>
      <w:r>
        <w:rPr>
          <w:rFonts w:ascii="Times New Roman" w:hAnsi="Times New Roman"/>
          <w:b/>
          <w:sz w:val="22"/>
          <w:szCs w:val="22"/>
        </w:rPr>
        <w:t>Canton-Plymouth</w:t>
      </w:r>
    </w:p>
    <w:p w:rsidR="00F5385E" w:rsidRPr="00152572" w:rsidRDefault="00152572" w:rsidP="00152572">
      <w:pPr>
        <w:rPr>
          <w:rFonts w:ascii="Times New Roman" w:hAnsi="Times New Roman"/>
          <w:b/>
          <w:noProof/>
          <w:sz w:val="22"/>
          <w:szCs w:val="22"/>
        </w:rPr>
      </w:pPr>
      <w:r w:rsidRPr="00A2462E">
        <w:rPr>
          <w:rFonts w:ascii="Times New Roman" w:hAnsi="Times New Roman"/>
          <w:b/>
          <w:sz w:val="22"/>
          <w:szCs w:val="22"/>
        </w:rPr>
        <w:fldChar w:fldCharType="begin" w:fldLock="1">
          <w:ffData>
            <w:name w:val=""/>
            <w:enabled/>
            <w:calcOnExit w:val="0"/>
            <w:statusText w:type="text" w:val="Adequately communicate the nature or type of project **and** Highlight outcome, result or benefit to the business (ex: reduce cost 20%)"/>
            <w:textInput>
              <w:default w:val="Job Description Summary"/>
            </w:textInput>
          </w:ffData>
        </w:fldChar>
      </w:r>
      <w:r w:rsidRPr="00A2462E">
        <w:rPr>
          <w:rFonts w:ascii="Times New Roman" w:hAnsi="Times New Roman"/>
          <w:b/>
          <w:sz w:val="22"/>
          <w:szCs w:val="22"/>
        </w:rPr>
        <w:instrText xml:space="preserve"> FORMTEXT </w:instrText>
      </w:r>
      <w:r w:rsidRPr="00A2462E">
        <w:rPr>
          <w:rFonts w:ascii="Times New Roman" w:hAnsi="Times New Roman"/>
          <w:b/>
          <w:sz w:val="22"/>
          <w:szCs w:val="22"/>
        </w:rPr>
      </w:r>
      <w:r w:rsidRPr="00A2462E">
        <w:rPr>
          <w:rFonts w:ascii="Times New Roman" w:hAnsi="Times New Roman"/>
          <w:b/>
          <w:sz w:val="22"/>
          <w:szCs w:val="22"/>
        </w:rPr>
        <w:fldChar w:fldCharType="separate"/>
      </w:r>
      <w:r w:rsidRPr="00A2462E">
        <w:rPr>
          <w:rFonts w:ascii="Times New Roman" w:hAnsi="Times New Roman"/>
          <w:b/>
          <w:sz w:val="22"/>
          <w:szCs w:val="22"/>
        </w:rPr>
        <w:t>Role Summary</w:t>
      </w:r>
      <w:r w:rsidRPr="00A2462E">
        <w:rPr>
          <w:rFonts w:ascii="Times New Roman" w:hAnsi="Times New Roman"/>
          <w:b/>
          <w:sz w:val="22"/>
          <w:szCs w:val="22"/>
        </w:rPr>
        <w:fldChar w:fldCharType="end"/>
      </w:r>
      <w:r w:rsidR="00F5385E" w:rsidRPr="00A2462E">
        <w:rPr>
          <w:rFonts w:ascii="Times New Roman" w:hAnsi="Times New Roman"/>
          <w:b/>
          <w:sz w:val="24"/>
          <w:szCs w:val="24"/>
        </w:rPr>
        <w:t xml:space="preserve">: </w:t>
      </w:r>
    </w:p>
    <w:p w:rsidR="00AA7008" w:rsidRPr="00AA7008" w:rsidRDefault="00AA7008" w:rsidP="00AA7008">
      <w:pPr>
        <w:numPr>
          <w:ilvl w:val="0"/>
          <w:numId w:val="50"/>
        </w:numPr>
        <w:shd w:val="clear" w:color="auto" w:fill="FFFFFF"/>
        <w:spacing w:before="100" w:beforeAutospacing="1" w:after="100" w:afterAutospacing="1"/>
        <w:rPr>
          <w:rFonts w:ascii="Times New Roman" w:hAnsi="Times New Roman"/>
          <w:noProof/>
          <w:sz w:val="22"/>
          <w:szCs w:val="22"/>
        </w:rPr>
      </w:pPr>
      <w:r w:rsidRPr="00AA7008">
        <w:rPr>
          <w:rFonts w:ascii="Times New Roman" w:hAnsi="Times New Roman"/>
          <w:noProof/>
          <w:sz w:val="22"/>
          <w:szCs w:val="22"/>
        </w:rPr>
        <w:t>Meet and instruct assigned classes in the locations and at the times specified</w:t>
      </w:r>
    </w:p>
    <w:p w:rsidR="00AA7008" w:rsidRPr="00AA7008" w:rsidRDefault="00AA7008" w:rsidP="00AA7008">
      <w:pPr>
        <w:numPr>
          <w:ilvl w:val="0"/>
          <w:numId w:val="50"/>
        </w:numPr>
        <w:shd w:val="clear" w:color="auto" w:fill="FFFFFF"/>
        <w:spacing w:before="100" w:beforeAutospacing="1" w:after="100" w:afterAutospacing="1"/>
        <w:rPr>
          <w:rFonts w:ascii="Times New Roman" w:hAnsi="Times New Roman"/>
          <w:noProof/>
          <w:sz w:val="22"/>
          <w:szCs w:val="22"/>
        </w:rPr>
      </w:pPr>
      <w:r w:rsidRPr="00AA7008">
        <w:rPr>
          <w:rFonts w:ascii="Times New Roman" w:hAnsi="Times New Roman"/>
          <w:noProof/>
          <w:sz w:val="22"/>
          <w:szCs w:val="22"/>
        </w:rPr>
        <w:t>Creates a classroom environment that is conducive to learning</w:t>
      </w:r>
    </w:p>
    <w:p w:rsidR="00AA7008" w:rsidRPr="00AA7008" w:rsidRDefault="00AA7008" w:rsidP="00AA7008">
      <w:pPr>
        <w:numPr>
          <w:ilvl w:val="0"/>
          <w:numId w:val="50"/>
        </w:numPr>
        <w:shd w:val="clear" w:color="auto" w:fill="FFFFFF"/>
        <w:spacing w:before="100" w:beforeAutospacing="1" w:after="100" w:afterAutospacing="1"/>
        <w:rPr>
          <w:rFonts w:ascii="Times New Roman" w:hAnsi="Times New Roman"/>
          <w:noProof/>
          <w:sz w:val="22"/>
          <w:szCs w:val="22"/>
        </w:rPr>
      </w:pPr>
      <w:r w:rsidRPr="00AA7008">
        <w:rPr>
          <w:rFonts w:ascii="Times New Roman" w:hAnsi="Times New Roman"/>
          <w:noProof/>
          <w:sz w:val="22"/>
          <w:szCs w:val="22"/>
        </w:rPr>
        <w:t>Maintain accurate, complete and correct records of the day</w:t>
      </w:r>
    </w:p>
    <w:p w:rsidR="00AA7008" w:rsidRPr="00AA7008" w:rsidRDefault="00AA7008" w:rsidP="00AA7008">
      <w:pPr>
        <w:numPr>
          <w:ilvl w:val="0"/>
          <w:numId w:val="50"/>
        </w:numPr>
        <w:shd w:val="clear" w:color="auto" w:fill="FFFFFF"/>
        <w:spacing w:before="100" w:beforeAutospacing="1" w:after="100" w:afterAutospacing="1"/>
        <w:rPr>
          <w:rFonts w:ascii="Times New Roman" w:hAnsi="Times New Roman"/>
          <w:noProof/>
          <w:sz w:val="22"/>
          <w:szCs w:val="22"/>
        </w:rPr>
      </w:pPr>
      <w:r w:rsidRPr="00AA7008">
        <w:rPr>
          <w:rFonts w:ascii="Times New Roman" w:hAnsi="Times New Roman"/>
          <w:noProof/>
          <w:sz w:val="22"/>
          <w:szCs w:val="22"/>
        </w:rPr>
        <w:t>Plan, supervise and provide guidance for student(s), teacher aid(s) and volunteer(s)</w:t>
      </w:r>
    </w:p>
    <w:p w:rsidR="00AA7008" w:rsidRPr="00AA7008" w:rsidRDefault="00AA7008" w:rsidP="00AA7008">
      <w:pPr>
        <w:numPr>
          <w:ilvl w:val="0"/>
          <w:numId w:val="50"/>
        </w:numPr>
        <w:shd w:val="clear" w:color="auto" w:fill="FFFFFF"/>
        <w:spacing w:before="100" w:beforeAutospacing="1" w:after="100" w:afterAutospacing="1"/>
        <w:rPr>
          <w:rFonts w:ascii="Times New Roman" w:hAnsi="Times New Roman"/>
          <w:noProof/>
          <w:sz w:val="22"/>
          <w:szCs w:val="22"/>
        </w:rPr>
      </w:pPr>
      <w:r w:rsidRPr="00AA7008">
        <w:rPr>
          <w:rFonts w:ascii="Times New Roman" w:hAnsi="Times New Roman"/>
          <w:noProof/>
          <w:sz w:val="22"/>
          <w:szCs w:val="22"/>
        </w:rPr>
        <w:t>Use personal judgment and discretion in supervising the class</w:t>
      </w:r>
    </w:p>
    <w:p w:rsidR="00AA7008" w:rsidRPr="00AA7008" w:rsidRDefault="00AA7008" w:rsidP="00AA7008">
      <w:pPr>
        <w:numPr>
          <w:ilvl w:val="0"/>
          <w:numId w:val="50"/>
        </w:numPr>
        <w:shd w:val="clear" w:color="auto" w:fill="FFFFFF"/>
        <w:spacing w:before="100" w:beforeAutospacing="1" w:after="100" w:afterAutospacing="1"/>
        <w:rPr>
          <w:rFonts w:ascii="Times New Roman" w:hAnsi="Times New Roman"/>
          <w:noProof/>
          <w:sz w:val="22"/>
          <w:szCs w:val="22"/>
        </w:rPr>
      </w:pPr>
      <w:r w:rsidRPr="00AA7008">
        <w:rPr>
          <w:rFonts w:ascii="Times New Roman" w:hAnsi="Times New Roman"/>
          <w:noProof/>
          <w:sz w:val="22"/>
          <w:szCs w:val="22"/>
        </w:rPr>
        <w:t>Assist students with any help they may need with their work</w:t>
      </w:r>
    </w:p>
    <w:p w:rsidR="00AA7008" w:rsidRPr="00AA7008" w:rsidRDefault="00AA7008" w:rsidP="00AA7008">
      <w:pPr>
        <w:numPr>
          <w:ilvl w:val="0"/>
          <w:numId w:val="50"/>
        </w:numPr>
        <w:shd w:val="clear" w:color="auto" w:fill="FFFFFF"/>
        <w:spacing w:before="100" w:beforeAutospacing="1" w:after="100" w:afterAutospacing="1"/>
        <w:rPr>
          <w:rFonts w:ascii="Times New Roman" w:hAnsi="Times New Roman"/>
          <w:noProof/>
          <w:sz w:val="22"/>
          <w:szCs w:val="22"/>
        </w:rPr>
      </w:pPr>
      <w:r w:rsidRPr="00AA7008">
        <w:rPr>
          <w:rFonts w:ascii="Times New Roman" w:hAnsi="Times New Roman"/>
          <w:noProof/>
          <w:sz w:val="22"/>
          <w:szCs w:val="22"/>
        </w:rPr>
        <w:t>Tidy up the classroom after the day has commenced</w:t>
      </w:r>
    </w:p>
    <w:p w:rsidR="00AA7008" w:rsidRPr="00AA7008" w:rsidRDefault="00AA7008" w:rsidP="00AA7008">
      <w:pPr>
        <w:numPr>
          <w:ilvl w:val="0"/>
          <w:numId w:val="50"/>
        </w:numPr>
        <w:shd w:val="clear" w:color="auto" w:fill="FFFFFF"/>
        <w:spacing w:before="100" w:beforeAutospacing="1" w:after="100" w:afterAutospacing="1"/>
        <w:rPr>
          <w:rFonts w:ascii="Times New Roman" w:hAnsi="Times New Roman"/>
          <w:noProof/>
          <w:sz w:val="22"/>
          <w:szCs w:val="22"/>
        </w:rPr>
      </w:pPr>
      <w:r w:rsidRPr="00AA7008">
        <w:rPr>
          <w:rFonts w:ascii="Times New Roman" w:hAnsi="Times New Roman"/>
          <w:noProof/>
          <w:sz w:val="22"/>
          <w:szCs w:val="22"/>
        </w:rPr>
        <w:t>Document any discrepancies that may have occurred throughout the day</w:t>
      </w:r>
    </w:p>
    <w:p w:rsidR="00AA7008" w:rsidRPr="00AA7008" w:rsidRDefault="00AA7008" w:rsidP="00AA7008">
      <w:pPr>
        <w:numPr>
          <w:ilvl w:val="0"/>
          <w:numId w:val="50"/>
        </w:numPr>
        <w:shd w:val="clear" w:color="auto" w:fill="FFFFFF"/>
        <w:spacing w:before="100" w:beforeAutospacing="1" w:after="100" w:afterAutospacing="1"/>
        <w:rPr>
          <w:rFonts w:ascii="Times New Roman" w:hAnsi="Times New Roman"/>
          <w:noProof/>
          <w:sz w:val="22"/>
          <w:szCs w:val="22"/>
        </w:rPr>
      </w:pPr>
      <w:r w:rsidRPr="00AA7008">
        <w:rPr>
          <w:rFonts w:ascii="Times New Roman" w:hAnsi="Times New Roman"/>
          <w:noProof/>
          <w:sz w:val="22"/>
          <w:szCs w:val="22"/>
        </w:rPr>
        <w:t>Represent the District and PESG in a professional manner by performing all job functions at a satisfactory or above level.</w:t>
      </w:r>
    </w:p>
    <w:p w:rsidR="00AA7008" w:rsidRPr="00AA7008" w:rsidRDefault="00AA7008" w:rsidP="00AA7008">
      <w:pPr>
        <w:numPr>
          <w:ilvl w:val="0"/>
          <w:numId w:val="50"/>
        </w:numPr>
        <w:shd w:val="clear" w:color="auto" w:fill="FFFFFF"/>
        <w:spacing w:before="100" w:beforeAutospacing="1" w:after="100" w:afterAutospacing="1"/>
        <w:rPr>
          <w:rFonts w:ascii="Times New Roman" w:hAnsi="Times New Roman"/>
          <w:noProof/>
          <w:sz w:val="22"/>
          <w:szCs w:val="22"/>
        </w:rPr>
      </w:pPr>
      <w:r w:rsidRPr="00AA7008">
        <w:rPr>
          <w:rFonts w:ascii="Times New Roman" w:hAnsi="Times New Roman"/>
          <w:noProof/>
          <w:sz w:val="22"/>
          <w:szCs w:val="22"/>
        </w:rPr>
        <w:t>Interact with co-workers, administration, students, parents, and the community in positive, supportive, and cooperative ways.</w:t>
      </w:r>
    </w:p>
    <w:p w:rsidR="00AA7008" w:rsidRPr="00AA7008" w:rsidRDefault="00AA7008" w:rsidP="00AA7008">
      <w:pPr>
        <w:numPr>
          <w:ilvl w:val="0"/>
          <w:numId w:val="50"/>
        </w:numPr>
        <w:shd w:val="clear" w:color="auto" w:fill="FFFFFF"/>
        <w:spacing w:before="100" w:beforeAutospacing="1" w:after="100" w:afterAutospacing="1"/>
        <w:rPr>
          <w:rFonts w:ascii="Times New Roman" w:hAnsi="Times New Roman"/>
          <w:noProof/>
          <w:sz w:val="22"/>
          <w:szCs w:val="22"/>
        </w:rPr>
      </w:pPr>
      <w:r w:rsidRPr="00AA7008">
        <w:rPr>
          <w:rFonts w:ascii="Times New Roman" w:hAnsi="Times New Roman"/>
          <w:noProof/>
          <w:sz w:val="22"/>
          <w:szCs w:val="22"/>
        </w:rPr>
        <w:t>Performs other related duties, including special projects, as required or requested, consistent with reasonable expectations for the contracted position.</w:t>
      </w:r>
    </w:p>
    <w:p w:rsidR="00AA7008" w:rsidRPr="00A2462E" w:rsidRDefault="00AA7008" w:rsidP="00F5385E">
      <w:pPr>
        <w:pStyle w:val="ListParagraph"/>
        <w:spacing w:after="40"/>
        <w:ind w:left="0"/>
        <w:jc w:val="both"/>
        <w:rPr>
          <w:rFonts w:ascii="Times New Roman" w:hAnsi="Times New Roman"/>
          <w:b/>
          <w:noProof/>
          <w:sz w:val="24"/>
          <w:szCs w:val="24"/>
        </w:rPr>
      </w:pPr>
    </w:p>
    <w:p w:rsidR="007A3583" w:rsidRPr="00A2462E" w:rsidRDefault="007A3583" w:rsidP="00294485">
      <w:pPr>
        <w:pStyle w:val="Heading1"/>
        <w:rPr>
          <w:rFonts w:ascii="Times New Roman" w:hAnsi="Times New Roman"/>
          <w:smallCaps/>
          <w:color w:val="auto"/>
          <w:sz w:val="22"/>
          <w:szCs w:val="22"/>
        </w:rPr>
      </w:pPr>
      <w:r w:rsidRPr="00A2462E">
        <w:rPr>
          <w:rFonts w:ascii="Times New Roman" w:hAnsi="Times New Roman"/>
          <w:smallCaps/>
          <w:color w:val="auto"/>
          <w:sz w:val="22"/>
          <w:szCs w:val="22"/>
        </w:rPr>
        <w:lastRenderedPageBreak/>
        <w:tab/>
      </w:r>
    </w:p>
    <w:p w:rsidR="00247A09" w:rsidRDefault="00A2462E" w:rsidP="00245AC7">
      <w:pPr>
        <w:pStyle w:val="Heading2"/>
      </w:pPr>
      <w:r w:rsidRPr="00A47B64">
        <w:t xml:space="preserve">Software Quality </w:t>
      </w:r>
      <w:r w:rsidR="00B84B68">
        <w:t>Test Engineer</w:t>
      </w:r>
    </w:p>
    <w:p w:rsidR="00A2462E" w:rsidRPr="00801E1E" w:rsidRDefault="00A2462E" w:rsidP="000027FE">
      <w:pPr>
        <w:pStyle w:val="Heading3"/>
        <w:rPr>
          <w:u w:val="none"/>
        </w:rPr>
      </w:pPr>
      <w:r w:rsidRPr="00801E1E">
        <w:rPr>
          <w:u w:val="none"/>
        </w:rPr>
        <w:t xml:space="preserve">GBS Consulting, Preston, CT </w:t>
      </w:r>
      <w:r w:rsidRPr="00801E1E">
        <w:rPr>
          <w:u w:val="none"/>
        </w:rPr>
        <w:tab/>
      </w:r>
      <w:r w:rsidR="00A47B64" w:rsidRPr="00801E1E">
        <w:rPr>
          <w:u w:val="none"/>
        </w:rPr>
        <w:tab/>
      </w:r>
      <w:r w:rsidR="00247A09" w:rsidRPr="00801E1E">
        <w:rPr>
          <w:u w:val="none"/>
        </w:rPr>
        <w:tab/>
      </w:r>
      <w:r w:rsidR="00247A09" w:rsidRPr="00801E1E">
        <w:rPr>
          <w:u w:val="none"/>
        </w:rPr>
        <w:tab/>
      </w:r>
      <w:r w:rsidR="00DC2900">
        <w:rPr>
          <w:u w:val="none"/>
        </w:rPr>
        <w:tab/>
      </w:r>
      <w:r w:rsidR="006425B7" w:rsidRPr="00DB6952">
        <w:rPr>
          <w:rFonts w:ascii="Times New Roman" w:hAnsi="Times New Roman"/>
          <w:sz w:val="22"/>
          <w:szCs w:val="22"/>
          <w:u w:val="none"/>
        </w:rPr>
        <w:t>10/2013</w:t>
      </w:r>
      <w:r w:rsidRPr="00DB6952">
        <w:rPr>
          <w:rFonts w:ascii="Times New Roman" w:hAnsi="Times New Roman"/>
          <w:sz w:val="22"/>
          <w:szCs w:val="22"/>
          <w:u w:val="none"/>
        </w:rPr>
        <w:t xml:space="preserve">- </w:t>
      </w:r>
      <w:r w:rsidR="000C4EF3" w:rsidRPr="00DB6952">
        <w:rPr>
          <w:rFonts w:ascii="Times New Roman" w:hAnsi="Times New Roman"/>
          <w:sz w:val="22"/>
          <w:szCs w:val="22"/>
          <w:u w:val="none"/>
        </w:rPr>
        <w:t>01/2015</w:t>
      </w:r>
    </w:p>
    <w:p w:rsidR="00A2462E" w:rsidRPr="00A47B64" w:rsidRDefault="00A2462E" w:rsidP="00A2462E">
      <w:pPr>
        <w:rPr>
          <w:rFonts w:ascii="Times New Roman" w:hAnsi="Times New Roman"/>
          <w:b/>
          <w:sz w:val="22"/>
          <w:szCs w:val="22"/>
        </w:rPr>
      </w:pPr>
      <w:r w:rsidRPr="00A47B64">
        <w:rPr>
          <w:rFonts w:ascii="Times New Roman" w:hAnsi="Times New Roman"/>
          <w:b/>
          <w:sz w:val="22"/>
          <w:szCs w:val="22"/>
        </w:rPr>
        <w:t>Project Name: Online POS SYSTEM</w:t>
      </w:r>
    </w:p>
    <w:p w:rsidR="00A2462E" w:rsidRPr="00A2462E" w:rsidRDefault="00A2462E" w:rsidP="00A2462E">
      <w:pPr>
        <w:pStyle w:val="ListParagraph"/>
        <w:spacing w:after="40"/>
        <w:ind w:left="0"/>
        <w:jc w:val="both"/>
        <w:rPr>
          <w:rFonts w:ascii="Times New Roman" w:hAnsi="Times New Roman"/>
          <w:b/>
          <w:noProof/>
          <w:sz w:val="24"/>
          <w:szCs w:val="24"/>
        </w:rPr>
      </w:pPr>
      <w:r w:rsidRPr="00A2462E">
        <w:rPr>
          <w:rFonts w:ascii="Times New Roman" w:hAnsi="Times New Roman"/>
          <w:b/>
          <w:sz w:val="24"/>
          <w:szCs w:val="24"/>
        </w:rPr>
        <w:t xml:space="preserve">Project Description: </w:t>
      </w:r>
      <w:r w:rsidRPr="00806F72">
        <w:rPr>
          <w:rFonts w:ascii="Times New Roman" w:eastAsia="Times New Roman" w:hAnsi="Times New Roman"/>
          <w:noProof/>
        </w:rPr>
        <w:t>Standalone POS system to online POS to ZOHO CRM. Presently client was using the physical POS system and wanted to move from Present data is sitting in excel spreadsheet exported from Peachtree accounting software for all the inventory information.</w:t>
      </w:r>
    </w:p>
    <w:p w:rsidR="007A3583" w:rsidRPr="00A2462E" w:rsidRDefault="007A3583" w:rsidP="002E0785">
      <w:pPr>
        <w:tabs>
          <w:tab w:val="left" w:pos="7730"/>
          <w:tab w:val="left" w:pos="8208"/>
        </w:tabs>
        <w:rPr>
          <w:rFonts w:ascii="Times New Roman" w:hAnsi="Times New Roman"/>
          <w:b/>
          <w:sz w:val="22"/>
          <w:szCs w:val="22"/>
        </w:rPr>
      </w:pPr>
      <w:r w:rsidRPr="00A2462E">
        <w:rPr>
          <w:rFonts w:ascii="Times New Roman" w:hAnsi="Times New Roman"/>
          <w:b/>
          <w:sz w:val="22"/>
          <w:szCs w:val="22"/>
        </w:rPr>
        <w:tab/>
      </w:r>
    </w:p>
    <w:p w:rsidR="007A3583" w:rsidRPr="00A2462E" w:rsidRDefault="007A3583" w:rsidP="00C90019">
      <w:pPr>
        <w:rPr>
          <w:rFonts w:ascii="Times New Roman" w:hAnsi="Times New Roman"/>
          <w:b/>
          <w:sz w:val="22"/>
          <w:szCs w:val="22"/>
        </w:rPr>
      </w:pPr>
      <w:r w:rsidRPr="00245AC7">
        <w:rPr>
          <w:rFonts w:ascii="Tahoma" w:hAnsi="Tahoma"/>
          <w:b/>
          <w:smallCaps/>
          <w:color w:val="000000"/>
          <w:sz w:val="22"/>
          <w:u w:val="single"/>
        </w:rPr>
        <w:t>Software Automation Test Engineer</w:t>
      </w:r>
      <w:r w:rsidRPr="00A2462E">
        <w:rPr>
          <w:rFonts w:ascii="Times New Roman" w:hAnsi="Times New Roman"/>
          <w:b/>
          <w:sz w:val="22"/>
          <w:szCs w:val="22"/>
        </w:rPr>
        <w:tab/>
      </w:r>
      <w:r w:rsidR="00A47B64">
        <w:rPr>
          <w:rFonts w:ascii="Times New Roman" w:hAnsi="Times New Roman"/>
          <w:b/>
          <w:sz w:val="22"/>
          <w:szCs w:val="22"/>
        </w:rPr>
        <w:tab/>
      </w:r>
      <w:r w:rsidR="00A47B64">
        <w:rPr>
          <w:rFonts w:ascii="Times New Roman" w:hAnsi="Times New Roman"/>
          <w:b/>
          <w:sz w:val="22"/>
          <w:szCs w:val="22"/>
        </w:rPr>
        <w:tab/>
      </w:r>
      <w:r w:rsidR="00A47B64">
        <w:rPr>
          <w:rFonts w:ascii="Times New Roman" w:hAnsi="Times New Roman"/>
          <w:b/>
          <w:sz w:val="22"/>
          <w:szCs w:val="22"/>
        </w:rPr>
        <w:tab/>
      </w:r>
      <w:r w:rsidR="000027FE">
        <w:rPr>
          <w:rFonts w:ascii="Times New Roman" w:hAnsi="Times New Roman"/>
          <w:b/>
          <w:sz w:val="22"/>
          <w:szCs w:val="22"/>
        </w:rPr>
        <w:tab/>
      </w:r>
    </w:p>
    <w:p w:rsidR="007A3583" w:rsidRPr="00DB6952" w:rsidRDefault="000027FE" w:rsidP="00DB6952">
      <w:pPr>
        <w:pStyle w:val="Heading3"/>
        <w:rPr>
          <w:u w:val="none"/>
        </w:rPr>
      </w:pPr>
      <w:r w:rsidRPr="00801E1E">
        <w:rPr>
          <w:u w:val="none"/>
        </w:rPr>
        <w:t>NTT Data</w:t>
      </w:r>
      <w:r w:rsidR="00801E1E">
        <w:rPr>
          <w:u w:val="none"/>
        </w:rPr>
        <w:t xml:space="preserve"> Inc</w:t>
      </w:r>
      <w:r w:rsidRPr="00801E1E">
        <w:rPr>
          <w:u w:val="none"/>
        </w:rPr>
        <w:t>. (</w:t>
      </w:r>
      <w:r w:rsidR="00801E1E">
        <w:rPr>
          <w:u w:val="none"/>
        </w:rPr>
        <w:t>Client</w:t>
      </w:r>
      <w:r w:rsidRPr="00801E1E">
        <w:rPr>
          <w:u w:val="none"/>
        </w:rPr>
        <w:t>:</w:t>
      </w:r>
      <w:r w:rsidR="00801E1E">
        <w:rPr>
          <w:u w:val="none"/>
        </w:rPr>
        <w:t xml:space="preserve"> </w:t>
      </w:r>
      <w:hyperlink r:id="rId12" w:history="1">
        <w:r w:rsidR="007A3583" w:rsidRPr="00801E1E">
          <w:rPr>
            <w:rStyle w:val="Hyperlink"/>
            <w:rFonts w:ascii="Times New Roman" w:hAnsi="Times New Roman"/>
            <w:sz w:val="22"/>
            <w:szCs w:val="22"/>
            <w:u w:val="none"/>
          </w:rPr>
          <w:t>http://www.nysif.com)</w:t>
        </w:r>
      </w:hyperlink>
      <w:r w:rsidR="007A3583" w:rsidRPr="00801E1E">
        <w:rPr>
          <w:u w:val="none"/>
        </w:rPr>
        <w:t xml:space="preserve"> </w:t>
      </w:r>
      <w:r w:rsidR="00801E1E">
        <w:rPr>
          <w:u w:val="none"/>
        </w:rPr>
        <w:tab/>
      </w:r>
      <w:r w:rsidR="00DC2900">
        <w:rPr>
          <w:u w:val="none"/>
        </w:rPr>
        <w:tab/>
      </w:r>
      <w:r w:rsidRPr="00801E1E">
        <w:rPr>
          <w:rFonts w:ascii="Times New Roman" w:hAnsi="Times New Roman"/>
          <w:sz w:val="22"/>
          <w:szCs w:val="22"/>
          <w:u w:val="none"/>
        </w:rPr>
        <w:t>04/2012 - 09/2013</w:t>
      </w:r>
    </w:p>
    <w:p w:rsidR="007A3583" w:rsidRPr="00A2462E" w:rsidRDefault="007A3583" w:rsidP="00294485">
      <w:pPr>
        <w:pStyle w:val="NoSpacing"/>
        <w:rPr>
          <w:rFonts w:ascii="Times New Roman" w:hAnsi="Times New Roman"/>
          <w:b/>
        </w:rPr>
      </w:pPr>
      <w:r w:rsidRPr="00A2462E">
        <w:rPr>
          <w:rFonts w:ascii="Times New Roman" w:hAnsi="Times New Roman"/>
          <w:b/>
        </w:rPr>
        <w:t>Project Name:</w:t>
      </w:r>
      <w:r w:rsidRPr="00A2462E">
        <w:rPr>
          <w:rFonts w:ascii="Times New Roman" w:hAnsi="Times New Roman"/>
        </w:rPr>
        <w:t xml:space="preserve"> AUTOMATION TESTING </w:t>
      </w:r>
      <w:r w:rsidR="00AA13CA" w:rsidRPr="00A2462E">
        <w:rPr>
          <w:rFonts w:ascii="Times New Roman" w:hAnsi="Times New Roman"/>
        </w:rPr>
        <w:t>FOR COMPPAY</w:t>
      </w:r>
    </w:p>
    <w:p w:rsidR="007A3583" w:rsidRPr="00A2462E" w:rsidRDefault="00294485" w:rsidP="00C90019">
      <w:pPr>
        <w:rPr>
          <w:rFonts w:ascii="Times New Roman" w:hAnsi="Times New Roman"/>
          <w:b/>
          <w:noProof/>
          <w:sz w:val="22"/>
          <w:szCs w:val="22"/>
        </w:rPr>
      </w:pPr>
      <w:r w:rsidRPr="00A2462E">
        <w:rPr>
          <w:rFonts w:ascii="Times New Roman" w:hAnsi="Times New Roman"/>
          <w:b/>
          <w:sz w:val="22"/>
          <w:szCs w:val="22"/>
        </w:rPr>
        <w:t>Project Description</w:t>
      </w:r>
      <w:r w:rsidR="007A3583" w:rsidRPr="00A2462E">
        <w:rPr>
          <w:rFonts w:ascii="Times New Roman" w:hAnsi="Times New Roman"/>
          <w:b/>
          <w:sz w:val="22"/>
          <w:szCs w:val="22"/>
        </w:rPr>
        <w:t>:</w:t>
      </w:r>
    </w:p>
    <w:p w:rsidR="007A3583" w:rsidRPr="00A2462E" w:rsidRDefault="007A3583" w:rsidP="00C90019">
      <w:pPr>
        <w:pStyle w:val="NoSpacing"/>
        <w:rPr>
          <w:rFonts w:ascii="Times New Roman" w:hAnsi="Times New Roman"/>
          <w:noProof/>
          <w:lang w:bidi="ar-SA"/>
        </w:rPr>
      </w:pPr>
      <w:r w:rsidRPr="00A2462E">
        <w:rPr>
          <w:rFonts w:ascii="Times New Roman" w:hAnsi="Times New Roman"/>
          <w:noProof/>
          <w:lang w:bidi="ar-SA"/>
        </w:rPr>
        <w:t>This project is for Requesting quotes, Application processes, and claim submission, processing claims for insurance representative, Medical providers, and policy holders. They log in to their own portfolio and browse or update their own portfolio.</w:t>
      </w:r>
    </w:p>
    <w:p w:rsidR="007A3583" w:rsidRPr="000C4EF3" w:rsidRDefault="007A3583" w:rsidP="000C4EF3">
      <w:pPr>
        <w:pStyle w:val="ListParagraph"/>
        <w:numPr>
          <w:ilvl w:val="0"/>
          <w:numId w:val="49"/>
        </w:numPr>
        <w:rPr>
          <w:rFonts w:ascii="Times New Roman" w:hAnsi="Times New Roman"/>
          <w:noProof/>
        </w:rPr>
      </w:pPr>
      <w:r w:rsidRPr="000C4EF3">
        <w:rPr>
          <w:rFonts w:ascii="Times New Roman" w:hAnsi="Times New Roman"/>
          <w:noProof/>
        </w:rPr>
        <w:t>Involved in design and testing of web performance tests and load test on Production system</w:t>
      </w:r>
    </w:p>
    <w:p w:rsidR="007A3583" w:rsidRPr="00A2462E" w:rsidRDefault="007A3583" w:rsidP="00C90019">
      <w:pPr>
        <w:rPr>
          <w:rFonts w:ascii="Times New Roman" w:hAnsi="Times New Roman"/>
          <w:noProof/>
          <w:sz w:val="22"/>
          <w:szCs w:val="22"/>
        </w:rPr>
      </w:pPr>
    </w:p>
    <w:p w:rsidR="007A3583" w:rsidRPr="00A2462E" w:rsidRDefault="007A3583" w:rsidP="00294485">
      <w:pPr>
        <w:rPr>
          <w:rFonts w:ascii="Times New Roman" w:hAnsi="Times New Roman"/>
          <w:noProof/>
          <w:sz w:val="22"/>
          <w:szCs w:val="22"/>
        </w:rPr>
      </w:pPr>
      <w:r w:rsidRPr="00A2462E">
        <w:rPr>
          <w:rFonts w:ascii="Times New Roman" w:hAnsi="Times New Roman"/>
          <w:b/>
          <w:sz w:val="22"/>
          <w:szCs w:val="22"/>
        </w:rPr>
        <w:t>Project Name:</w:t>
      </w:r>
      <w:r w:rsidRPr="00A2462E">
        <w:rPr>
          <w:rFonts w:ascii="Times New Roman" w:hAnsi="Times New Roman"/>
          <w:sz w:val="22"/>
          <w:szCs w:val="22"/>
        </w:rPr>
        <w:t xml:space="preserve"> </w:t>
      </w:r>
      <w:r w:rsidRPr="00A2462E">
        <w:rPr>
          <w:rFonts w:ascii="Times New Roman" w:hAnsi="Times New Roman"/>
          <w:sz w:val="22"/>
          <w:szCs w:val="22"/>
          <w:lang w:bidi="en-US"/>
        </w:rPr>
        <w:t>INTEGRATION FOR COMPAY</w:t>
      </w:r>
    </w:p>
    <w:p w:rsidR="007A3583" w:rsidRPr="00A2462E" w:rsidRDefault="007A3583" w:rsidP="00C90019">
      <w:pPr>
        <w:rPr>
          <w:rFonts w:ascii="Times New Roman" w:hAnsi="Times New Roman"/>
          <w:b/>
          <w:noProof/>
          <w:sz w:val="22"/>
          <w:szCs w:val="22"/>
        </w:rPr>
      </w:pPr>
      <w:r w:rsidRPr="00A2462E">
        <w:rPr>
          <w:rFonts w:ascii="Times New Roman" w:hAnsi="Times New Roman"/>
          <w:b/>
          <w:sz w:val="22"/>
          <w:szCs w:val="22"/>
        </w:rPr>
        <w:t>Project Description:</w:t>
      </w:r>
    </w:p>
    <w:p w:rsidR="007A3583" w:rsidRPr="00A2462E" w:rsidRDefault="007A3583" w:rsidP="00C90019">
      <w:pPr>
        <w:pStyle w:val="NoSpacing"/>
        <w:numPr>
          <w:ilvl w:val="0"/>
          <w:numId w:val="36"/>
        </w:numPr>
        <w:rPr>
          <w:rFonts w:ascii="Times New Roman" w:hAnsi="Times New Roman"/>
          <w:noProof/>
          <w:lang w:bidi="ar-SA"/>
        </w:rPr>
      </w:pPr>
      <w:r w:rsidRPr="00A2462E">
        <w:rPr>
          <w:rFonts w:ascii="Times New Roman" w:hAnsi="Times New Roman"/>
          <w:noProof/>
          <w:lang w:bidi="ar-SA"/>
        </w:rPr>
        <w:t xml:space="preserve">This application has total 33 modules written in COBOL and .NET including the web services written in .net.  </w:t>
      </w:r>
    </w:p>
    <w:p w:rsidR="007A3583" w:rsidRDefault="007A3583" w:rsidP="00DC614D">
      <w:pPr>
        <w:pStyle w:val="NoSpacing"/>
        <w:numPr>
          <w:ilvl w:val="0"/>
          <w:numId w:val="36"/>
        </w:numPr>
        <w:rPr>
          <w:rFonts w:ascii="Times New Roman" w:hAnsi="Times New Roman"/>
          <w:noProof/>
          <w:lang w:bidi="ar-SA"/>
        </w:rPr>
      </w:pPr>
      <w:r w:rsidRPr="00A2462E">
        <w:rPr>
          <w:rFonts w:ascii="Times New Roman" w:hAnsi="Times New Roman"/>
          <w:noProof/>
          <w:lang w:bidi="ar-SA"/>
        </w:rPr>
        <w:t>Involved in design and testing Integration testing of COMPPAY</w:t>
      </w:r>
    </w:p>
    <w:p w:rsidR="003D43C4" w:rsidRPr="00DC614D" w:rsidRDefault="003D43C4" w:rsidP="003D43C4">
      <w:pPr>
        <w:pStyle w:val="NoSpacing"/>
        <w:ind w:left="1080"/>
        <w:rPr>
          <w:rFonts w:ascii="Times New Roman" w:hAnsi="Times New Roman"/>
          <w:noProof/>
          <w:lang w:bidi="ar-SA"/>
        </w:rPr>
      </w:pPr>
    </w:p>
    <w:p w:rsidR="00294485" w:rsidRPr="00A2462E" w:rsidRDefault="00294485" w:rsidP="00C90019">
      <w:pPr>
        <w:rPr>
          <w:rFonts w:ascii="Times New Roman" w:hAnsi="Times New Roman"/>
          <w:noProof/>
          <w:sz w:val="22"/>
          <w:szCs w:val="22"/>
        </w:rPr>
      </w:pPr>
    </w:p>
    <w:p w:rsidR="00294485" w:rsidRPr="00170578" w:rsidRDefault="003D5C3A" w:rsidP="00294485">
      <w:pPr>
        <w:rPr>
          <w:rFonts w:ascii="Times New Roman" w:hAnsi="Times New Roman"/>
          <w:b/>
          <w:sz w:val="22"/>
          <w:szCs w:val="22"/>
          <w:u w:val="single"/>
        </w:rPr>
      </w:pPr>
      <w:r w:rsidRPr="00170578">
        <w:rPr>
          <w:rFonts w:ascii="Tahoma" w:hAnsi="Tahoma"/>
          <w:b/>
          <w:smallCaps/>
          <w:color w:val="000000"/>
          <w:sz w:val="22"/>
          <w:u w:val="single"/>
        </w:rPr>
        <w:t>Software Test Engineer</w:t>
      </w:r>
    </w:p>
    <w:p w:rsidR="00294485" w:rsidRPr="00170578" w:rsidRDefault="00294485" w:rsidP="00170578">
      <w:pPr>
        <w:pStyle w:val="Heading3"/>
        <w:rPr>
          <w:u w:val="none"/>
        </w:rPr>
      </w:pPr>
      <w:r w:rsidRPr="00170578">
        <w:rPr>
          <w:u w:val="none"/>
        </w:rPr>
        <w:t>Profile Systems Inc., West Springfield, MA</w:t>
      </w:r>
      <w:r w:rsidR="00170578" w:rsidRPr="00170578">
        <w:rPr>
          <w:u w:val="none"/>
        </w:rPr>
        <w:t xml:space="preserve"> </w:t>
      </w:r>
      <w:r w:rsidR="00170578" w:rsidRPr="00170578">
        <w:rPr>
          <w:u w:val="none"/>
        </w:rPr>
        <w:tab/>
      </w:r>
      <w:r w:rsidR="00170578" w:rsidRPr="00170578">
        <w:rPr>
          <w:u w:val="none"/>
        </w:rPr>
        <w:tab/>
      </w:r>
      <w:r w:rsidR="00DC2900">
        <w:rPr>
          <w:u w:val="none"/>
        </w:rPr>
        <w:tab/>
      </w:r>
      <w:r w:rsidR="00170578" w:rsidRPr="00DB6952">
        <w:rPr>
          <w:rFonts w:ascii="Times New Roman" w:hAnsi="Times New Roman"/>
          <w:sz w:val="22"/>
          <w:szCs w:val="22"/>
          <w:u w:val="none"/>
        </w:rPr>
        <w:t>1/2009 - 03/2012</w:t>
      </w:r>
      <w:r w:rsidRPr="00170578">
        <w:rPr>
          <w:u w:val="none"/>
        </w:rPr>
        <w:t xml:space="preserve">                                                 </w:t>
      </w:r>
    </w:p>
    <w:p w:rsidR="00294485" w:rsidRPr="00A2462E" w:rsidRDefault="00294485" w:rsidP="00C90019">
      <w:pPr>
        <w:rPr>
          <w:rFonts w:ascii="Times New Roman" w:hAnsi="Times New Roman"/>
          <w:b/>
          <w:noProof/>
          <w:sz w:val="22"/>
          <w:szCs w:val="22"/>
        </w:rPr>
      </w:pPr>
      <w:r w:rsidRPr="00A2462E">
        <w:rPr>
          <w:rFonts w:ascii="Times New Roman" w:hAnsi="Times New Roman"/>
          <w:b/>
          <w:sz w:val="22"/>
          <w:szCs w:val="22"/>
        </w:rPr>
        <w:fldChar w:fldCharType="begin" w:fldLock="1">
          <w:ffData>
            <w:name w:val=""/>
            <w:enabled/>
            <w:calcOnExit w:val="0"/>
            <w:statusText w:type="text" w:val="Adequately communicate the nature or type of project **and** Highlight outcome, result or benefit to the business (ex: reduce cost 20%)"/>
            <w:textInput>
              <w:default w:val="Job Description Summary"/>
            </w:textInput>
          </w:ffData>
        </w:fldChar>
      </w:r>
      <w:r w:rsidRPr="00A2462E">
        <w:rPr>
          <w:rFonts w:ascii="Times New Roman" w:hAnsi="Times New Roman"/>
          <w:b/>
          <w:sz w:val="22"/>
          <w:szCs w:val="22"/>
        </w:rPr>
        <w:instrText xml:space="preserve"> FORMTEXT </w:instrText>
      </w:r>
      <w:r w:rsidRPr="00A2462E">
        <w:rPr>
          <w:rFonts w:ascii="Times New Roman" w:hAnsi="Times New Roman"/>
          <w:b/>
          <w:sz w:val="22"/>
          <w:szCs w:val="22"/>
        </w:rPr>
      </w:r>
      <w:r w:rsidRPr="00A2462E">
        <w:rPr>
          <w:rFonts w:ascii="Times New Roman" w:hAnsi="Times New Roman"/>
          <w:b/>
          <w:sz w:val="22"/>
          <w:szCs w:val="22"/>
        </w:rPr>
        <w:fldChar w:fldCharType="separate"/>
      </w:r>
      <w:r w:rsidR="00152572" w:rsidRPr="00A2462E">
        <w:rPr>
          <w:rFonts w:ascii="Times New Roman" w:hAnsi="Times New Roman"/>
          <w:b/>
          <w:sz w:val="22"/>
          <w:szCs w:val="22"/>
        </w:rPr>
        <w:t>Role Summary</w:t>
      </w:r>
      <w:r w:rsidRPr="00A2462E">
        <w:rPr>
          <w:rFonts w:ascii="Times New Roman" w:hAnsi="Times New Roman"/>
          <w:b/>
          <w:sz w:val="22"/>
          <w:szCs w:val="22"/>
        </w:rPr>
        <w:fldChar w:fldCharType="end"/>
      </w:r>
      <w:r w:rsidRPr="00A2462E">
        <w:rPr>
          <w:rFonts w:ascii="Times New Roman" w:hAnsi="Times New Roman"/>
          <w:b/>
          <w:noProof/>
          <w:sz w:val="22"/>
          <w:szCs w:val="22"/>
        </w:rPr>
        <w:t>:</w:t>
      </w:r>
    </w:p>
    <w:p w:rsidR="00294485" w:rsidRDefault="00294485" w:rsidP="00C90019">
      <w:pPr>
        <w:pStyle w:val="ListParagraph"/>
        <w:ind w:left="0"/>
        <w:rPr>
          <w:rFonts w:ascii="Times New Roman" w:hAnsi="Times New Roman"/>
        </w:rPr>
      </w:pPr>
      <w:r w:rsidRPr="00A2462E">
        <w:rPr>
          <w:rFonts w:ascii="Times New Roman" w:hAnsi="Times New Roman"/>
        </w:rPr>
        <w:t xml:space="preserve">Profile systems Inc. is an </w:t>
      </w:r>
      <w:r w:rsidRPr="001D3C2C">
        <w:rPr>
          <w:rFonts w:ascii="Times New Roman" w:hAnsi="Times New Roman"/>
          <w:b/>
        </w:rPr>
        <w:t>online data warehouse</w:t>
      </w:r>
      <w:r w:rsidRPr="00A2462E">
        <w:rPr>
          <w:rFonts w:ascii="Times New Roman" w:hAnsi="Times New Roman"/>
        </w:rPr>
        <w:t xml:space="preserve"> for sellers and buyers where sellers keep their monthly catalogs data in data ware house using master depot import wizard and buyers can see the seller’s catalogs online by logging masterdepot.com. Used Visual basic and SQL server technology.</w:t>
      </w:r>
    </w:p>
    <w:p w:rsidR="00674AAA" w:rsidRPr="00A2462E" w:rsidRDefault="00674AAA" w:rsidP="00C90019">
      <w:pPr>
        <w:rPr>
          <w:rFonts w:ascii="Times New Roman" w:hAnsi="Times New Roman"/>
          <w:b/>
          <w:sz w:val="22"/>
          <w:szCs w:val="22"/>
        </w:rPr>
      </w:pPr>
    </w:p>
    <w:p w:rsidR="00C24163" w:rsidRPr="00A2462E" w:rsidRDefault="00C24163" w:rsidP="00C90019">
      <w:pPr>
        <w:pStyle w:val="Header"/>
        <w:tabs>
          <w:tab w:val="clear" w:pos="4320"/>
          <w:tab w:val="clear" w:pos="8640"/>
        </w:tabs>
        <w:rPr>
          <w:rFonts w:ascii="Times New Roman" w:hAnsi="Times New Roman"/>
          <w:sz w:val="22"/>
          <w:szCs w:val="22"/>
        </w:rPr>
      </w:pPr>
    </w:p>
    <w:sectPr w:rsidR="00C24163" w:rsidRPr="00A2462E" w:rsidSect="00F07D7E">
      <w:footerReference w:type="default" r:id="rId13"/>
      <w:headerReference w:type="first" r:id="rId14"/>
      <w:footerReference w:type="first" r:id="rId15"/>
      <w:pgSz w:w="12240" w:h="15840" w:code="1"/>
      <w:pgMar w:top="1620" w:right="1080" w:bottom="720" w:left="90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A1C" w:rsidRDefault="00852A1C">
      <w:r>
        <w:separator/>
      </w:r>
    </w:p>
  </w:endnote>
  <w:endnote w:type="continuationSeparator" w:id="0">
    <w:p w:rsidR="00852A1C" w:rsidRDefault="00852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ED4" w:rsidRDefault="00412ED4">
    <w:pPr>
      <w:pStyle w:val="Footer"/>
      <w:jc w:val="right"/>
      <w:rPr>
        <w:sz w:val="14"/>
      </w:rPr>
    </w:pPr>
    <w:r>
      <w:rPr>
        <w:noProof/>
      </w:rPr>
      <mc:AlternateContent>
        <mc:Choice Requires="wps">
          <w:drawing>
            <wp:anchor distT="0" distB="0" distL="114300" distR="114300" simplePos="0" relativeHeight="251657728" behindDoc="0" locked="0" layoutInCell="0" allowOverlap="1" wp14:anchorId="6D3AB981" wp14:editId="00EB85E0">
              <wp:simplePos x="0" y="0"/>
              <wp:positionH relativeFrom="column">
                <wp:posOffset>342900</wp:posOffset>
              </wp:positionH>
              <wp:positionV relativeFrom="paragraph">
                <wp:posOffset>-12065</wp:posOffset>
              </wp:positionV>
              <wp:extent cx="5143500" cy="2286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2ED4" w:rsidRDefault="00412ED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3AB981" id="_x0000_t202" coordsize="21600,21600" o:spt="202" path="m,l,21600r21600,l21600,xe">
              <v:stroke joinstyle="miter"/>
              <v:path gradientshapeok="t" o:connecttype="rect"/>
            </v:shapetype>
            <v:shape id="Text Box 4" o:spid="_x0000_s1026" type="#_x0000_t202" style="position:absolute;left:0;text-align:left;margin-left:27pt;margin-top:-.95pt;width:40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1iDswIAALk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" o:allowincell="f" filled="f" stroked="f">
              <v:textbox>
                <w:txbxContent>
                  <w:p w:rsidR="00412ED4" w:rsidRDefault="00412ED4"/>
                </w:txbxContent>
              </v:textbox>
            </v:shape>
          </w:pict>
        </mc:Fallback>
      </mc:AlternateContent>
    </w:r>
    <w:r>
      <w:rPr>
        <w:sz w:val="14"/>
      </w:rPr>
      <w:t xml:space="preserve">Page </w:t>
    </w:r>
    <w:r>
      <w:rPr>
        <w:sz w:val="14"/>
      </w:rPr>
      <w:fldChar w:fldCharType="begin"/>
    </w:r>
    <w:r>
      <w:rPr>
        <w:sz w:val="14"/>
      </w:rPr>
      <w:instrText xml:space="preserve"> PAGE </w:instrText>
    </w:r>
    <w:r>
      <w:rPr>
        <w:sz w:val="14"/>
      </w:rPr>
      <w:fldChar w:fldCharType="separate"/>
    </w:r>
    <w:r w:rsidR="00AF461D">
      <w:rPr>
        <w:noProof/>
        <w:sz w:val="14"/>
      </w:rPr>
      <w:t>1</w:t>
    </w:r>
    <w:r>
      <w:rPr>
        <w:sz w:val="14"/>
      </w:rPr>
      <w:fldChar w:fldCharType="end"/>
    </w:r>
    <w:r>
      <w:rPr>
        <w:sz w:val="14"/>
      </w:rPr>
      <w:t xml:space="preserve"> of </w:t>
    </w:r>
    <w:r>
      <w:rPr>
        <w:sz w:val="14"/>
      </w:rPr>
      <w:fldChar w:fldCharType="begin"/>
    </w:r>
    <w:r>
      <w:rPr>
        <w:sz w:val="14"/>
      </w:rPr>
      <w:instrText xml:space="preserve"> NUMPAGES </w:instrText>
    </w:r>
    <w:r>
      <w:rPr>
        <w:sz w:val="14"/>
      </w:rPr>
      <w:fldChar w:fldCharType="separate"/>
    </w:r>
    <w:r w:rsidR="00AF461D">
      <w:rPr>
        <w:noProof/>
        <w:sz w:val="14"/>
      </w:rPr>
      <w:t>2</w:t>
    </w:r>
    <w:r>
      <w:rPr>
        <w:sz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ED4" w:rsidRDefault="00412ED4">
    <w:pPr>
      <w:pStyle w:val="Footer"/>
    </w:pPr>
    <w:r>
      <w:rPr>
        <w:noProof/>
      </w:rPr>
      <mc:AlternateContent>
        <mc:Choice Requires="wps">
          <w:drawing>
            <wp:anchor distT="0" distB="0" distL="114300" distR="114300" simplePos="0" relativeHeight="251656704" behindDoc="0" locked="0" layoutInCell="0" allowOverlap="1" wp14:anchorId="592E1C4D" wp14:editId="590092CF">
              <wp:simplePos x="0" y="0"/>
              <wp:positionH relativeFrom="column">
                <wp:posOffset>228600</wp:posOffset>
              </wp:positionH>
              <wp:positionV relativeFrom="paragraph">
                <wp:posOffset>31750</wp:posOffset>
              </wp:positionV>
              <wp:extent cx="5143500" cy="228600"/>
              <wp:effectExtent l="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2ED4" w:rsidRDefault="00412ED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2E1C4D" id="_x0000_t202" coordsize="21600,21600" o:spt="202" path="m,l,21600r21600,l21600,xe">
              <v:stroke joinstyle="miter"/>
              <v:path gradientshapeok="t" o:connecttype="rect"/>
            </v:shapetype>
            <v:shape id="Text Box 9" o:spid="_x0000_s1027" type="#_x0000_t202" style="position:absolute;margin-left:18pt;margin-top:2.5pt;width:405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diitQ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" o:allowincell="f" filled="f" stroked="f">
              <v:textbox>
                <w:txbxContent>
                  <w:p w:rsidR="00412ED4" w:rsidRDefault="00412ED4"/>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A1C" w:rsidRDefault="00852A1C">
      <w:r>
        <w:separator/>
      </w:r>
    </w:p>
  </w:footnote>
  <w:footnote w:type="continuationSeparator" w:id="0">
    <w:p w:rsidR="00852A1C" w:rsidRDefault="00852A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ED4" w:rsidRDefault="00412ED4" w:rsidP="000A046D">
    <w:pPr>
      <w:pStyle w:val="Header"/>
    </w:pPr>
    <w:r>
      <w:rPr>
        <w:noProof/>
      </w:rPr>
      <w:drawing>
        <wp:inline distT="0" distB="0" distL="0" distR="0" wp14:anchorId="05740796" wp14:editId="4F53B406">
          <wp:extent cx="1200150" cy="62525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DI Logo 0209.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9266" cy="624797"/>
                  </a:xfrm>
                  <a:prstGeom prst="rect">
                    <a:avLst/>
                  </a:prstGeom>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630"/>
    <w:multiLevelType w:val="hybridMultilevel"/>
    <w:tmpl w:val="7B52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81A2A"/>
    <w:multiLevelType w:val="hybridMultilevel"/>
    <w:tmpl w:val="F6CE06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BA10CA"/>
    <w:multiLevelType w:val="hybridMultilevel"/>
    <w:tmpl w:val="7BB8B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C5F75"/>
    <w:multiLevelType w:val="multilevel"/>
    <w:tmpl w:val="DEF2747E"/>
    <w:lvl w:ilvl="0">
      <w:start w:val="1"/>
      <w:numFmt w:val="bullet"/>
      <w:pStyle w:val="ResumeTable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0FD10174"/>
    <w:multiLevelType w:val="hybridMultilevel"/>
    <w:tmpl w:val="E8BC1634"/>
    <w:lvl w:ilvl="0" w:tplc="16AAD94A">
      <w:numFmt w:val="bullet"/>
      <w:lvlText w:val="•"/>
      <w:lvlJc w:val="left"/>
      <w:pPr>
        <w:ind w:left="1080" w:hanging="72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84C5A"/>
    <w:multiLevelType w:val="hybridMultilevel"/>
    <w:tmpl w:val="DDA81A9A"/>
    <w:lvl w:ilvl="0" w:tplc="16AAD94A">
      <w:numFmt w:val="bullet"/>
      <w:lvlText w:val="•"/>
      <w:lvlJc w:val="left"/>
      <w:pPr>
        <w:ind w:left="1080" w:hanging="72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C4EC4"/>
    <w:multiLevelType w:val="hybridMultilevel"/>
    <w:tmpl w:val="E480A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880737"/>
    <w:multiLevelType w:val="hybridMultilevel"/>
    <w:tmpl w:val="D5AA63C2"/>
    <w:lvl w:ilvl="0" w:tplc="16AAD94A">
      <w:numFmt w:val="bullet"/>
      <w:lvlText w:val="•"/>
      <w:lvlJc w:val="left"/>
      <w:pPr>
        <w:ind w:left="1080" w:hanging="72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6110BE"/>
    <w:multiLevelType w:val="hybridMultilevel"/>
    <w:tmpl w:val="03C8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575E7F"/>
    <w:multiLevelType w:val="hybridMultilevel"/>
    <w:tmpl w:val="DE786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3910F1"/>
    <w:multiLevelType w:val="hybridMultilevel"/>
    <w:tmpl w:val="422C1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251D77"/>
    <w:multiLevelType w:val="hybridMultilevel"/>
    <w:tmpl w:val="99B2D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551C56"/>
    <w:multiLevelType w:val="hybridMultilevel"/>
    <w:tmpl w:val="6E088928"/>
    <w:lvl w:ilvl="0" w:tplc="16AAD94A">
      <w:numFmt w:val="bullet"/>
      <w:lvlText w:val="•"/>
      <w:lvlJc w:val="left"/>
      <w:pPr>
        <w:ind w:left="1080" w:hanging="72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F1B76"/>
    <w:multiLevelType w:val="hybridMultilevel"/>
    <w:tmpl w:val="8774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B4A1B"/>
    <w:multiLevelType w:val="multilevel"/>
    <w:tmpl w:val="C86E9AB2"/>
    <w:styleLink w:val="InsetBulletList"/>
    <w:lvl w:ilvl="0">
      <w:start w:val="1"/>
      <w:numFmt w:val="bullet"/>
      <w:lvlText w:val=""/>
      <w:lvlJc w:val="left"/>
      <w:pPr>
        <w:tabs>
          <w:tab w:val="num" w:pos="1080"/>
        </w:tabs>
        <w:ind w:left="1080" w:hanging="360"/>
      </w:pPr>
      <w:rPr>
        <w:rFonts w:ascii="Wingdings" w:hAnsi="Wingdings"/>
        <w:color w:val="008080"/>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15:restartNumberingAfterBreak="0">
    <w:nsid w:val="2ACF0E50"/>
    <w:multiLevelType w:val="multilevel"/>
    <w:tmpl w:val="8578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FB08DB"/>
    <w:multiLevelType w:val="hybridMultilevel"/>
    <w:tmpl w:val="DD6A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45405F"/>
    <w:multiLevelType w:val="hybridMultilevel"/>
    <w:tmpl w:val="8C74C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EB0949"/>
    <w:multiLevelType w:val="hybridMultilevel"/>
    <w:tmpl w:val="F21CD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6963D7"/>
    <w:multiLevelType w:val="hybridMultilevel"/>
    <w:tmpl w:val="E4C05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9E30FB"/>
    <w:multiLevelType w:val="hybridMultilevel"/>
    <w:tmpl w:val="AFF0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081366"/>
    <w:multiLevelType w:val="hybridMultilevel"/>
    <w:tmpl w:val="CE0ADE8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22" w15:restartNumberingAfterBreak="0">
    <w:nsid w:val="2F370C19"/>
    <w:multiLevelType w:val="hybridMultilevel"/>
    <w:tmpl w:val="D45E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FA4BBC"/>
    <w:multiLevelType w:val="hybridMultilevel"/>
    <w:tmpl w:val="64CEB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2397C78"/>
    <w:multiLevelType w:val="multilevel"/>
    <w:tmpl w:val="A66E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43432B"/>
    <w:multiLevelType w:val="multilevel"/>
    <w:tmpl w:val="358ED952"/>
    <w:lvl w:ilvl="0">
      <w:start w:val="1"/>
      <w:numFmt w:val="bullet"/>
      <w:lvlText w:val=""/>
      <w:lvlJc w:val="left"/>
      <w:pPr>
        <w:tabs>
          <w:tab w:val="num" w:pos="318"/>
        </w:tabs>
        <w:ind w:left="318" w:hanging="360"/>
      </w:pPr>
      <w:rPr>
        <w:rFonts w:ascii="Symbol" w:hAnsi="Symbol" w:hint="default"/>
        <w:sz w:val="20"/>
      </w:rPr>
    </w:lvl>
    <w:lvl w:ilvl="1" w:tentative="1">
      <w:start w:val="1"/>
      <w:numFmt w:val="bullet"/>
      <w:lvlText w:val=""/>
      <w:lvlJc w:val="left"/>
      <w:pPr>
        <w:tabs>
          <w:tab w:val="num" w:pos="1038"/>
        </w:tabs>
        <w:ind w:left="1038" w:hanging="360"/>
      </w:pPr>
      <w:rPr>
        <w:rFonts w:ascii="Symbol" w:hAnsi="Symbol" w:hint="default"/>
        <w:sz w:val="20"/>
      </w:rPr>
    </w:lvl>
    <w:lvl w:ilvl="2" w:tentative="1">
      <w:start w:val="1"/>
      <w:numFmt w:val="bullet"/>
      <w:lvlText w:val=""/>
      <w:lvlJc w:val="left"/>
      <w:pPr>
        <w:tabs>
          <w:tab w:val="num" w:pos="1758"/>
        </w:tabs>
        <w:ind w:left="1758" w:hanging="360"/>
      </w:pPr>
      <w:rPr>
        <w:rFonts w:ascii="Symbol" w:hAnsi="Symbol" w:hint="default"/>
        <w:sz w:val="20"/>
      </w:rPr>
    </w:lvl>
    <w:lvl w:ilvl="3" w:tentative="1">
      <w:start w:val="1"/>
      <w:numFmt w:val="bullet"/>
      <w:lvlText w:val=""/>
      <w:lvlJc w:val="left"/>
      <w:pPr>
        <w:tabs>
          <w:tab w:val="num" w:pos="2478"/>
        </w:tabs>
        <w:ind w:left="2478" w:hanging="360"/>
      </w:pPr>
      <w:rPr>
        <w:rFonts w:ascii="Symbol" w:hAnsi="Symbol" w:hint="default"/>
        <w:sz w:val="20"/>
      </w:rPr>
    </w:lvl>
    <w:lvl w:ilvl="4" w:tentative="1">
      <w:start w:val="1"/>
      <w:numFmt w:val="bullet"/>
      <w:lvlText w:val=""/>
      <w:lvlJc w:val="left"/>
      <w:pPr>
        <w:tabs>
          <w:tab w:val="num" w:pos="3198"/>
        </w:tabs>
        <w:ind w:left="3198" w:hanging="360"/>
      </w:pPr>
      <w:rPr>
        <w:rFonts w:ascii="Symbol" w:hAnsi="Symbol" w:hint="default"/>
        <w:sz w:val="20"/>
      </w:rPr>
    </w:lvl>
    <w:lvl w:ilvl="5" w:tentative="1">
      <w:start w:val="1"/>
      <w:numFmt w:val="bullet"/>
      <w:lvlText w:val=""/>
      <w:lvlJc w:val="left"/>
      <w:pPr>
        <w:tabs>
          <w:tab w:val="num" w:pos="3918"/>
        </w:tabs>
        <w:ind w:left="3918" w:hanging="360"/>
      </w:pPr>
      <w:rPr>
        <w:rFonts w:ascii="Symbol" w:hAnsi="Symbol" w:hint="default"/>
        <w:sz w:val="20"/>
      </w:rPr>
    </w:lvl>
    <w:lvl w:ilvl="6" w:tentative="1">
      <w:start w:val="1"/>
      <w:numFmt w:val="bullet"/>
      <w:lvlText w:val=""/>
      <w:lvlJc w:val="left"/>
      <w:pPr>
        <w:tabs>
          <w:tab w:val="num" w:pos="4638"/>
        </w:tabs>
        <w:ind w:left="4638" w:hanging="360"/>
      </w:pPr>
      <w:rPr>
        <w:rFonts w:ascii="Symbol" w:hAnsi="Symbol" w:hint="default"/>
        <w:sz w:val="20"/>
      </w:rPr>
    </w:lvl>
    <w:lvl w:ilvl="7" w:tentative="1">
      <w:start w:val="1"/>
      <w:numFmt w:val="bullet"/>
      <w:lvlText w:val=""/>
      <w:lvlJc w:val="left"/>
      <w:pPr>
        <w:tabs>
          <w:tab w:val="num" w:pos="5358"/>
        </w:tabs>
        <w:ind w:left="5358" w:hanging="360"/>
      </w:pPr>
      <w:rPr>
        <w:rFonts w:ascii="Symbol" w:hAnsi="Symbol" w:hint="default"/>
        <w:sz w:val="20"/>
      </w:rPr>
    </w:lvl>
    <w:lvl w:ilvl="8" w:tentative="1">
      <w:start w:val="1"/>
      <w:numFmt w:val="bullet"/>
      <w:lvlText w:val=""/>
      <w:lvlJc w:val="left"/>
      <w:pPr>
        <w:tabs>
          <w:tab w:val="num" w:pos="6078"/>
        </w:tabs>
        <w:ind w:left="6078" w:hanging="360"/>
      </w:pPr>
      <w:rPr>
        <w:rFonts w:ascii="Symbol" w:hAnsi="Symbol" w:hint="default"/>
        <w:sz w:val="20"/>
      </w:rPr>
    </w:lvl>
  </w:abstractNum>
  <w:abstractNum w:abstractNumId="26" w15:restartNumberingAfterBreak="0">
    <w:nsid w:val="38792AA9"/>
    <w:multiLevelType w:val="hybridMultilevel"/>
    <w:tmpl w:val="BA1A0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FB136A7"/>
    <w:multiLevelType w:val="hybridMultilevel"/>
    <w:tmpl w:val="DA8476CE"/>
    <w:lvl w:ilvl="0" w:tplc="16AAD94A">
      <w:numFmt w:val="bullet"/>
      <w:lvlText w:val="•"/>
      <w:lvlJc w:val="left"/>
      <w:pPr>
        <w:ind w:left="1080" w:hanging="72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8D66ED"/>
    <w:multiLevelType w:val="hybridMultilevel"/>
    <w:tmpl w:val="9AE83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6711966"/>
    <w:multiLevelType w:val="hybridMultilevel"/>
    <w:tmpl w:val="44F83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8202749"/>
    <w:multiLevelType w:val="hybridMultilevel"/>
    <w:tmpl w:val="BBA67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C0C2D41"/>
    <w:multiLevelType w:val="hybridMultilevel"/>
    <w:tmpl w:val="AF4EE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77F7EA3"/>
    <w:multiLevelType w:val="hybridMultilevel"/>
    <w:tmpl w:val="26BE8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9FD037D"/>
    <w:multiLevelType w:val="hybridMultilevel"/>
    <w:tmpl w:val="29308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6F3809"/>
    <w:multiLevelType w:val="hybridMultilevel"/>
    <w:tmpl w:val="D26AE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254097B"/>
    <w:multiLevelType w:val="hybridMultilevel"/>
    <w:tmpl w:val="ED3A7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7C7BF9"/>
    <w:multiLevelType w:val="hybridMultilevel"/>
    <w:tmpl w:val="8FE4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A5602A"/>
    <w:multiLevelType w:val="hybridMultilevel"/>
    <w:tmpl w:val="DF30B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9E7056"/>
    <w:multiLevelType w:val="hybridMultilevel"/>
    <w:tmpl w:val="8A545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FD774A"/>
    <w:multiLevelType w:val="hybridMultilevel"/>
    <w:tmpl w:val="3564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C15C0B"/>
    <w:multiLevelType w:val="hybridMultilevel"/>
    <w:tmpl w:val="7F6E3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F76213"/>
    <w:multiLevelType w:val="hybridMultilevel"/>
    <w:tmpl w:val="A18CE00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2" w15:restartNumberingAfterBreak="0">
    <w:nsid w:val="720C1884"/>
    <w:multiLevelType w:val="hybridMultilevel"/>
    <w:tmpl w:val="7186A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22131A7"/>
    <w:multiLevelType w:val="hybridMultilevel"/>
    <w:tmpl w:val="15FEF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24351B2"/>
    <w:multiLevelType w:val="hybridMultilevel"/>
    <w:tmpl w:val="BDA4D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2E349B1"/>
    <w:multiLevelType w:val="hybridMultilevel"/>
    <w:tmpl w:val="A9CA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EF73C5"/>
    <w:multiLevelType w:val="hybridMultilevel"/>
    <w:tmpl w:val="3BC2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AF02674"/>
    <w:multiLevelType w:val="hybridMultilevel"/>
    <w:tmpl w:val="D0D61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BD6135F"/>
    <w:multiLevelType w:val="hybridMultilevel"/>
    <w:tmpl w:val="AC023634"/>
    <w:lvl w:ilvl="0" w:tplc="16AAD94A">
      <w:numFmt w:val="bullet"/>
      <w:lvlText w:val="•"/>
      <w:lvlJc w:val="left"/>
      <w:pPr>
        <w:ind w:left="1080" w:hanging="72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4F3F59"/>
    <w:multiLevelType w:val="hybridMultilevel"/>
    <w:tmpl w:val="0BDE8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8"/>
  </w:num>
  <w:num w:numId="3">
    <w:abstractNumId w:val="22"/>
  </w:num>
  <w:num w:numId="4">
    <w:abstractNumId w:val="14"/>
  </w:num>
  <w:num w:numId="5">
    <w:abstractNumId w:val="31"/>
  </w:num>
  <w:num w:numId="6">
    <w:abstractNumId w:val="40"/>
  </w:num>
  <w:num w:numId="7">
    <w:abstractNumId w:val="19"/>
  </w:num>
  <w:num w:numId="8">
    <w:abstractNumId w:val="39"/>
  </w:num>
  <w:num w:numId="9">
    <w:abstractNumId w:val="36"/>
  </w:num>
  <w:num w:numId="10">
    <w:abstractNumId w:val="5"/>
  </w:num>
  <w:num w:numId="11">
    <w:abstractNumId w:val="7"/>
  </w:num>
  <w:num w:numId="12">
    <w:abstractNumId w:val="27"/>
  </w:num>
  <w:num w:numId="13">
    <w:abstractNumId w:val="4"/>
  </w:num>
  <w:num w:numId="14">
    <w:abstractNumId w:val="13"/>
  </w:num>
  <w:num w:numId="15">
    <w:abstractNumId w:val="32"/>
  </w:num>
  <w:num w:numId="16">
    <w:abstractNumId w:val="11"/>
  </w:num>
  <w:num w:numId="17">
    <w:abstractNumId w:val="9"/>
  </w:num>
  <w:num w:numId="18">
    <w:abstractNumId w:val="26"/>
  </w:num>
  <w:num w:numId="19">
    <w:abstractNumId w:val="48"/>
  </w:num>
  <w:num w:numId="20">
    <w:abstractNumId w:val="43"/>
  </w:num>
  <w:num w:numId="21">
    <w:abstractNumId w:val="29"/>
  </w:num>
  <w:num w:numId="22">
    <w:abstractNumId w:val="34"/>
  </w:num>
  <w:num w:numId="23">
    <w:abstractNumId w:val="49"/>
  </w:num>
  <w:num w:numId="24">
    <w:abstractNumId w:val="28"/>
  </w:num>
  <w:num w:numId="25">
    <w:abstractNumId w:val="46"/>
  </w:num>
  <w:num w:numId="26">
    <w:abstractNumId w:val="35"/>
  </w:num>
  <w:num w:numId="27">
    <w:abstractNumId w:val="23"/>
  </w:num>
  <w:num w:numId="28">
    <w:abstractNumId w:val="44"/>
  </w:num>
  <w:num w:numId="29">
    <w:abstractNumId w:val="30"/>
  </w:num>
  <w:num w:numId="30">
    <w:abstractNumId w:val="6"/>
  </w:num>
  <w:num w:numId="31">
    <w:abstractNumId w:val="18"/>
  </w:num>
  <w:num w:numId="32">
    <w:abstractNumId w:val="0"/>
  </w:num>
  <w:num w:numId="33">
    <w:abstractNumId w:val="33"/>
  </w:num>
  <w:num w:numId="34">
    <w:abstractNumId w:val="20"/>
  </w:num>
  <w:num w:numId="35">
    <w:abstractNumId w:val="8"/>
  </w:num>
  <w:num w:numId="36">
    <w:abstractNumId w:val="12"/>
  </w:num>
  <w:num w:numId="37">
    <w:abstractNumId w:val="42"/>
  </w:num>
  <w:num w:numId="38">
    <w:abstractNumId w:val="37"/>
  </w:num>
  <w:num w:numId="39">
    <w:abstractNumId w:val="2"/>
  </w:num>
  <w:num w:numId="40">
    <w:abstractNumId w:val="17"/>
  </w:num>
  <w:num w:numId="41">
    <w:abstractNumId w:val="16"/>
  </w:num>
  <w:num w:numId="42">
    <w:abstractNumId w:val="25"/>
  </w:num>
  <w:num w:numId="43">
    <w:abstractNumId w:val="15"/>
  </w:num>
  <w:num w:numId="44">
    <w:abstractNumId w:val="1"/>
  </w:num>
  <w:num w:numId="45">
    <w:abstractNumId w:val="47"/>
  </w:num>
  <w:num w:numId="46">
    <w:abstractNumId w:val="10"/>
  </w:num>
  <w:num w:numId="47">
    <w:abstractNumId w:val="41"/>
  </w:num>
  <w:num w:numId="48">
    <w:abstractNumId w:val="45"/>
  </w:num>
  <w:num w:numId="49">
    <w:abstractNumId w:val="21"/>
  </w:num>
  <w:num w:numId="50">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1B7"/>
    <w:rsid w:val="00000593"/>
    <w:rsid w:val="00001A38"/>
    <w:rsid w:val="000027FE"/>
    <w:rsid w:val="000045CB"/>
    <w:rsid w:val="00004F22"/>
    <w:rsid w:val="00007498"/>
    <w:rsid w:val="0001028E"/>
    <w:rsid w:val="00010E8F"/>
    <w:rsid w:val="00013191"/>
    <w:rsid w:val="000201F7"/>
    <w:rsid w:val="00022D87"/>
    <w:rsid w:val="00026709"/>
    <w:rsid w:val="00027C0D"/>
    <w:rsid w:val="0003117F"/>
    <w:rsid w:val="000316A2"/>
    <w:rsid w:val="00032960"/>
    <w:rsid w:val="000341A2"/>
    <w:rsid w:val="00035E60"/>
    <w:rsid w:val="00035FFE"/>
    <w:rsid w:val="000361A7"/>
    <w:rsid w:val="00045907"/>
    <w:rsid w:val="00045FC6"/>
    <w:rsid w:val="00047A98"/>
    <w:rsid w:val="0005106F"/>
    <w:rsid w:val="000519CD"/>
    <w:rsid w:val="00051D88"/>
    <w:rsid w:val="00055302"/>
    <w:rsid w:val="000562F5"/>
    <w:rsid w:val="00056968"/>
    <w:rsid w:val="000648CA"/>
    <w:rsid w:val="00070591"/>
    <w:rsid w:val="00074948"/>
    <w:rsid w:val="00075D4D"/>
    <w:rsid w:val="000777F7"/>
    <w:rsid w:val="00080A3E"/>
    <w:rsid w:val="00081621"/>
    <w:rsid w:val="00081F14"/>
    <w:rsid w:val="000855AA"/>
    <w:rsid w:val="00086639"/>
    <w:rsid w:val="00086666"/>
    <w:rsid w:val="00093EF6"/>
    <w:rsid w:val="000971FE"/>
    <w:rsid w:val="000A046D"/>
    <w:rsid w:val="000A57FA"/>
    <w:rsid w:val="000B22A0"/>
    <w:rsid w:val="000B257F"/>
    <w:rsid w:val="000B2894"/>
    <w:rsid w:val="000B48E5"/>
    <w:rsid w:val="000B5964"/>
    <w:rsid w:val="000B7934"/>
    <w:rsid w:val="000C117E"/>
    <w:rsid w:val="000C11A8"/>
    <w:rsid w:val="000C1D11"/>
    <w:rsid w:val="000C36C3"/>
    <w:rsid w:val="000C3715"/>
    <w:rsid w:val="000C3C6A"/>
    <w:rsid w:val="000C4EF3"/>
    <w:rsid w:val="000D15A2"/>
    <w:rsid w:val="000D1994"/>
    <w:rsid w:val="000D323E"/>
    <w:rsid w:val="000D6BAD"/>
    <w:rsid w:val="000E2CAC"/>
    <w:rsid w:val="000E3103"/>
    <w:rsid w:val="000E58ED"/>
    <w:rsid w:val="000E5FBF"/>
    <w:rsid w:val="000F2AAD"/>
    <w:rsid w:val="000F335E"/>
    <w:rsid w:val="000F5A97"/>
    <w:rsid w:val="000F6466"/>
    <w:rsid w:val="000F6C11"/>
    <w:rsid w:val="000F7A16"/>
    <w:rsid w:val="001025C4"/>
    <w:rsid w:val="0010268C"/>
    <w:rsid w:val="00103508"/>
    <w:rsid w:val="00104368"/>
    <w:rsid w:val="001045C1"/>
    <w:rsid w:val="00107D1E"/>
    <w:rsid w:val="0011218C"/>
    <w:rsid w:val="00112B94"/>
    <w:rsid w:val="0011305F"/>
    <w:rsid w:val="001159BD"/>
    <w:rsid w:val="001159D3"/>
    <w:rsid w:val="00120E6C"/>
    <w:rsid w:val="001212A3"/>
    <w:rsid w:val="001227F2"/>
    <w:rsid w:val="00124B3C"/>
    <w:rsid w:val="00125ED9"/>
    <w:rsid w:val="00126AC4"/>
    <w:rsid w:val="0013098E"/>
    <w:rsid w:val="00131367"/>
    <w:rsid w:val="001342E0"/>
    <w:rsid w:val="00140FAC"/>
    <w:rsid w:val="00141876"/>
    <w:rsid w:val="001426B6"/>
    <w:rsid w:val="0014312A"/>
    <w:rsid w:val="00143CC9"/>
    <w:rsid w:val="001442A2"/>
    <w:rsid w:val="00151ACA"/>
    <w:rsid w:val="00152572"/>
    <w:rsid w:val="00154162"/>
    <w:rsid w:val="0015437C"/>
    <w:rsid w:val="001575C1"/>
    <w:rsid w:val="0016016E"/>
    <w:rsid w:val="0016034C"/>
    <w:rsid w:val="00165B11"/>
    <w:rsid w:val="00166B35"/>
    <w:rsid w:val="00170578"/>
    <w:rsid w:val="001721BB"/>
    <w:rsid w:val="001731AE"/>
    <w:rsid w:val="001735E2"/>
    <w:rsid w:val="00173A74"/>
    <w:rsid w:val="00175CEB"/>
    <w:rsid w:val="001770E1"/>
    <w:rsid w:val="0018029E"/>
    <w:rsid w:val="0018081D"/>
    <w:rsid w:val="0018458D"/>
    <w:rsid w:val="001866BC"/>
    <w:rsid w:val="00186A8A"/>
    <w:rsid w:val="00191A0E"/>
    <w:rsid w:val="00191C1F"/>
    <w:rsid w:val="0019210F"/>
    <w:rsid w:val="00192789"/>
    <w:rsid w:val="0019586A"/>
    <w:rsid w:val="00196A33"/>
    <w:rsid w:val="00197139"/>
    <w:rsid w:val="001A2B7E"/>
    <w:rsid w:val="001A624F"/>
    <w:rsid w:val="001A6695"/>
    <w:rsid w:val="001B0FEC"/>
    <w:rsid w:val="001B31B6"/>
    <w:rsid w:val="001B54F2"/>
    <w:rsid w:val="001B5708"/>
    <w:rsid w:val="001C0D2C"/>
    <w:rsid w:val="001C2629"/>
    <w:rsid w:val="001D0FBF"/>
    <w:rsid w:val="001D163A"/>
    <w:rsid w:val="001D3C2C"/>
    <w:rsid w:val="001D3CEB"/>
    <w:rsid w:val="001D58C7"/>
    <w:rsid w:val="001D5F3B"/>
    <w:rsid w:val="001D72F7"/>
    <w:rsid w:val="001E04CC"/>
    <w:rsid w:val="001E3A55"/>
    <w:rsid w:val="001E478E"/>
    <w:rsid w:val="001E51B4"/>
    <w:rsid w:val="001E6E94"/>
    <w:rsid w:val="001F2533"/>
    <w:rsid w:val="001F3B65"/>
    <w:rsid w:val="001F442B"/>
    <w:rsid w:val="001F6F04"/>
    <w:rsid w:val="002033C4"/>
    <w:rsid w:val="00206B35"/>
    <w:rsid w:val="00206CC7"/>
    <w:rsid w:val="002078F2"/>
    <w:rsid w:val="00207A8A"/>
    <w:rsid w:val="00212CB9"/>
    <w:rsid w:val="00214AE6"/>
    <w:rsid w:val="00216653"/>
    <w:rsid w:val="00217C60"/>
    <w:rsid w:val="00220DB2"/>
    <w:rsid w:val="002247B9"/>
    <w:rsid w:val="00224C1B"/>
    <w:rsid w:val="00226347"/>
    <w:rsid w:val="0023047B"/>
    <w:rsid w:val="0023110B"/>
    <w:rsid w:val="00233C6B"/>
    <w:rsid w:val="00233DBE"/>
    <w:rsid w:val="00235FD8"/>
    <w:rsid w:val="00242B84"/>
    <w:rsid w:val="00245AC7"/>
    <w:rsid w:val="00247A09"/>
    <w:rsid w:val="00250176"/>
    <w:rsid w:val="00251999"/>
    <w:rsid w:val="00251D51"/>
    <w:rsid w:val="00251E17"/>
    <w:rsid w:val="0025223D"/>
    <w:rsid w:val="00260232"/>
    <w:rsid w:val="00262066"/>
    <w:rsid w:val="0026323C"/>
    <w:rsid w:val="002637FC"/>
    <w:rsid w:val="002638A5"/>
    <w:rsid w:val="00272CFC"/>
    <w:rsid w:val="00274741"/>
    <w:rsid w:val="00276706"/>
    <w:rsid w:val="00276F55"/>
    <w:rsid w:val="00280201"/>
    <w:rsid w:val="002809C9"/>
    <w:rsid w:val="00282C31"/>
    <w:rsid w:val="00283E17"/>
    <w:rsid w:val="00284373"/>
    <w:rsid w:val="00284D62"/>
    <w:rsid w:val="0028614A"/>
    <w:rsid w:val="00291034"/>
    <w:rsid w:val="00291605"/>
    <w:rsid w:val="00294485"/>
    <w:rsid w:val="00295305"/>
    <w:rsid w:val="00296A29"/>
    <w:rsid w:val="0029757D"/>
    <w:rsid w:val="002A048B"/>
    <w:rsid w:val="002A242C"/>
    <w:rsid w:val="002A64AA"/>
    <w:rsid w:val="002A7539"/>
    <w:rsid w:val="002B264B"/>
    <w:rsid w:val="002B3E02"/>
    <w:rsid w:val="002B55F3"/>
    <w:rsid w:val="002B6F32"/>
    <w:rsid w:val="002B7EC0"/>
    <w:rsid w:val="002C1896"/>
    <w:rsid w:val="002C4910"/>
    <w:rsid w:val="002C58E4"/>
    <w:rsid w:val="002C5CA4"/>
    <w:rsid w:val="002C7A4C"/>
    <w:rsid w:val="002D01BA"/>
    <w:rsid w:val="002D0F29"/>
    <w:rsid w:val="002D10BF"/>
    <w:rsid w:val="002D1210"/>
    <w:rsid w:val="002D1A0F"/>
    <w:rsid w:val="002D501C"/>
    <w:rsid w:val="002D5344"/>
    <w:rsid w:val="002D5EE7"/>
    <w:rsid w:val="002E0785"/>
    <w:rsid w:val="002E1D1C"/>
    <w:rsid w:val="002E3004"/>
    <w:rsid w:val="002E4938"/>
    <w:rsid w:val="002E5353"/>
    <w:rsid w:val="002E5A59"/>
    <w:rsid w:val="002E775B"/>
    <w:rsid w:val="002F05EA"/>
    <w:rsid w:val="002F0DF0"/>
    <w:rsid w:val="002F0E32"/>
    <w:rsid w:val="002F34DE"/>
    <w:rsid w:val="002F36DF"/>
    <w:rsid w:val="002F3D3D"/>
    <w:rsid w:val="002F4750"/>
    <w:rsid w:val="002F5232"/>
    <w:rsid w:val="002F5445"/>
    <w:rsid w:val="002F6773"/>
    <w:rsid w:val="00300EE1"/>
    <w:rsid w:val="0030204E"/>
    <w:rsid w:val="00305ED4"/>
    <w:rsid w:val="0031354D"/>
    <w:rsid w:val="00314914"/>
    <w:rsid w:val="003203DC"/>
    <w:rsid w:val="00324901"/>
    <w:rsid w:val="00325B77"/>
    <w:rsid w:val="003264CA"/>
    <w:rsid w:val="003269F3"/>
    <w:rsid w:val="003322DC"/>
    <w:rsid w:val="00333D46"/>
    <w:rsid w:val="0033457A"/>
    <w:rsid w:val="00334D22"/>
    <w:rsid w:val="00335192"/>
    <w:rsid w:val="0033532D"/>
    <w:rsid w:val="00336A98"/>
    <w:rsid w:val="00337D8A"/>
    <w:rsid w:val="00340D09"/>
    <w:rsid w:val="00345A4E"/>
    <w:rsid w:val="00351747"/>
    <w:rsid w:val="003541D2"/>
    <w:rsid w:val="00354448"/>
    <w:rsid w:val="0035593D"/>
    <w:rsid w:val="003600A6"/>
    <w:rsid w:val="00363559"/>
    <w:rsid w:val="00365067"/>
    <w:rsid w:val="00366196"/>
    <w:rsid w:val="00370579"/>
    <w:rsid w:val="00371E53"/>
    <w:rsid w:val="00372DFF"/>
    <w:rsid w:val="00375229"/>
    <w:rsid w:val="00376629"/>
    <w:rsid w:val="00380019"/>
    <w:rsid w:val="003868CD"/>
    <w:rsid w:val="003877CA"/>
    <w:rsid w:val="00391CD8"/>
    <w:rsid w:val="00392983"/>
    <w:rsid w:val="0039333C"/>
    <w:rsid w:val="0039465B"/>
    <w:rsid w:val="003950D3"/>
    <w:rsid w:val="00396EBD"/>
    <w:rsid w:val="003A3DD9"/>
    <w:rsid w:val="003A6BEA"/>
    <w:rsid w:val="003B0188"/>
    <w:rsid w:val="003B2207"/>
    <w:rsid w:val="003B304E"/>
    <w:rsid w:val="003B3DC1"/>
    <w:rsid w:val="003C1352"/>
    <w:rsid w:val="003C3915"/>
    <w:rsid w:val="003C6EF2"/>
    <w:rsid w:val="003D1936"/>
    <w:rsid w:val="003D391A"/>
    <w:rsid w:val="003D43C4"/>
    <w:rsid w:val="003D43C5"/>
    <w:rsid w:val="003D5C3A"/>
    <w:rsid w:val="003D6F10"/>
    <w:rsid w:val="003E2D9F"/>
    <w:rsid w:val="003E481A"/>
    <w:rsid w:val="003E566F"/>
    <w:rsid w:val="003E5EF2"/>
    <w:rsid w:val="003E763D"/>
    <w:rsid w:val="003E7D53"/>
    <w:rsid w:val="003F19FB"/>
    <w:rsid w:val="003F3759"/>
    <w:rsid w:val="003F3B1B"/>
    <w:rsid w:val="003F51DD"/>
    <w:rsid w:val="003F7658"/>
    <w:rsid w:val="00402198"/>
    <w:rsid w:val="00402D56"/>
    <w:rsid w:val="004031E1"/>
    <w:rsid w:val="00403772"/>
    <w:rsid w:val="00404BAF"/>
    <w:rsid w:val="00406159"/>
    <w:rsid w:val="00412ED4"/>
    <w:rsid w:val="00414235"/>
    <w:rsid w:val="00414284"/>
    <w:rsid w:val="00414CCC"/>
    <w:rsid w:val="004173B8"/>
    <w:rsid w:val="004203BE"/>
    <w:rsid w:val="00422AA3"/>
    <w:rsid w:val="00422BD8"/>
    <w:rsid w:val="00434027"/>
    <w:rsid w:val="00434F55"/>
    <w:rsid w:val="00436536"/>
    <w:rsid w:val="004401A5"/>
    <w:rsid w:val="0044222A"/>
    <w:rsid w:val="004425D0"/>
    <w:rsid w:val="00443300"/>
    <w:rsid w:val="00443C8F"/>
    <w:rsid w:val="004440F1"/>
    <w:rsid w:val="004445EA"/>
    <w:rsid w:val="00444912"/>
    <w:rsid w:val="00445720"/>
    <w:rsid w:val="00445C4E"/>
    <w:rsid w:val="00446D63"/>
    <w:rsid w:val="004527C4"/>
    <w:rsid w:val="00452E9A"/>
    <w:rsid w:val="00456504"/>
    <w:rsid w:val="00456816"/>
    <w:rsid w:val="00460153"/>
    <w:rsid w:val="00461D18"/>
    <w:rsid w:val="00466594"/>
    <w:rsid w:val="00466E82"/>
    <w:rsid w:val="004715BC"/>
    <w:rsid w:val="004736A5"/>
    <w:rsid w:val="004744C7"/>
    <w:rsid w:val="00477EF7"/>
    <w:rsid w:val="00480348"/>
    <w:rsid w:val="004826E5"/>
    <w:rsid w:val="00482E2F"/>
    <w:rsid w:val="004832D8"/>
    <w:rsid w:val="00483609"/>
    <w:rsid w:val="00483BEB"/>
    <w:rsid w:val="00487D29"/>
    <w:rsid w:val="0049198A"/>
    <w:rsid w:val="00494577"/>
    <w:rsid w:val="00495C0D"/>
    <w:rsid w:val="004A08BA"/>
    <w:rsid w:val="004A16E6"/>
    <w:rsid w:val="004A258D"/>
    <w:rsid w:val="004A3061"/>
    <w:rsid w:val="004A55EF"/>
    <w:rsid w:val="004A697F"/>
    <w:rsid w:val="004A6A3C"/>
    <w:rsid w:val="004B1A2A"/>
    <w:rsid w:val="004B2F81"/>
    <w:rsid w:val="004B41A2"/>
    <w:rsid w:val="004C0409"/>
    <w:rsid w:val="004C43E8"/>
    <w:rsid w:val="004C50DD"/>
    <w:rsid w:val="004C68FD"/>
    <w:rsid w:val="004C6A93"/>
    <w:rsid w:val="004D1BD0"/>
    <w:rsid w:val="004E0138"/>
    <w:rsid w:val="004E26AA"/>
    <w:rsid w:val="004E2CB7"/>
    <w:rsid w:val="004E5EF3"/>
    <w:rsid w:val="004F1AAD"/>
    <w:rsid w:val="004F1DFC"/>
    <w:rsid w:val="004F425F"/>
    <w:rsid w:val="004F4421"/>
    <w:rsid w:val="004F454E"/>
    <w:rsid w:val="004F4EE3"/>
    <w:rsid w:val="0050001D"/>
    <w:rsid w:val="005023F4"/>
    <w:rsid w:val="00503338"/>
    <w:rsid w:val="0050489B"/>
    <w:rsid w:val="0050495C"/>
    <w:rsid w:val="005051C4"/>
    <w:rsid w:val="00506389"/>
    <w:rsid w:val="0050790B"/>
    <w:rsid w:val="00507998"/>
    <w:rsid w:val="00511156"/>
    <w:rsid w:val="00511ED3"/>
    <w:rsid w:val="00512004"/>
    <w:rsid w:val="00513E55"/>
    <w:rsid w:val="00513FB9"/>
    <w:rsid w:val="00515786"/>
    <w:rsid w:val="0051579A"/>
    <w:rsid w:val="00517226"/>
    <w:rsid w:val="005204C2"/>
    <w:rsid w:val="00521F0B"/>
    <w:rsid w:val="00522D49"/>
    <w:rsid w:val="005237AB"/>
    <w:rsid w:val="005238AD"/>
    <w:rsid w:val="005240B0"/>
    <w:rsid w:val="005257C3"/>
    <w:rsid w:val="00531FA7"/>
    <w:rsid w:val="00532F6F"/>
    <w:rsid w:val="00535D01"/>
    <w:rsid w:val="00537E4C"/>
    <w:rsid w:val="00541C58"/>
    <w:rsid w:val="005421F8"/>
    <w:rsid w:val="00543BDB"/>
    <w:rsid w:val="00544564"/>
    <w:rsid w:val="00550808"/>
    <w:rsid w:val="00550BC8"/>
    <w:rsid w:val="00550F04"/>
    <w:rsid w:val="005531B7"/>
    <w:rsid w:val="00554036"/>
    <w:rsid w:val="005544A1"/>
    <w:rsid w:val="0055519D"/>
    <w:rsid w:val="00563714"/>
    <w:rsid w:val="00566F45"/>
    <w:rsid w:val="005733E6"/>
    <w:rsid w:val="00573D50"/>
    <w:rsid w:val="0057502D"/>
    <w:rsid w:val="005756AE"/>
    <w:rsid w:val="0057587D"/>
    <w:rsid w:val="005772C5"/>
    <w:rsid w:val="005831DD"/>
    <w:rsid w:val="00584308"/>
    <w:rsid w:val="00585CD7"/>
    <w:rsid w:val="0059237B"/>
    <w:rsid w:val="00592E34"/>
    <w:rsid w:val="005936F8"/>
    <w:rsid w:val="00593961"/>
    <w:rsid w:val="00596065"/>
    <w:rsid w:val="00597F7A"/>
    <w:rsid w:val="00597F85"/>
    <w:rsid w:val="005A1CFC"/>
    <w:rsid w:val="005A316C"/>
    <w:rsid w:val="005A3A47"/>
    <w:rsid w:val="005A60D2"/>
    <w:rsid w:val="005A6334"/>
    <w:rsid w:val="005B0BCF"/>
    <w:rsid w:val="005B1269"/>
    <w:rsid w:val="005B1EAB"/>
    <w:rsid w:val="005B2B28"/>
    <w:rsid w:val="005C00E0"/>
    <w:rsid w:val="005C016A"/>
    <w:rsid w:val="005C46DE"/>
    <w:rsid w:val="005C4AAA"/>
    <w:rsid w:val="005C725A"/>
    <w:rsid w:val="005C7C88"/>
    <w:rsid w:val="005D00A5"/>
    <w:rsid w:val="005D0892"/>
    <w:rsid w:val="005D2962"/>
    <w:rsid w:val="005D5AB2"/>
    <w:rsid w:val="005D6A3A"/>
    <w:rsid w:val="005D7F43"/>
    <w:rsid w:val="005E2652"/>
    <w:rsid w:val="005E438E"/>
    <w:rsid w:val="005E4EBC"/>
    <w:rsid w:val="005E5EE9"/>
    <w:rsid w:val="005E65DF"/>
    <w:rsid w:val="005E6D91"/>
    <w:rsid w:val="005F0A28"/>
    <w:rsid w:val="005F4CF7"/>
    <w:rsid w:val="005F53E5"/>
    <w:rsid w:val="005F57D0"/>
    <w:rsid w:val="005F7ED6"/>
    <w:rsid w:val="00600335"/>
    <w:rsid w:val="00601136"/>
    <w:rsid w:val="00604B39"/>
    <w:rsid w:val="006054A7"/>
    <w:rsid w:val="006063EC"/>
    <w:rsid w:val="006115F8"/>
    <w:rsid w:val="00612B97"/>
    <w:rsid w:val="006171BA"/>
    <w:rsid w:val="00620E33"/>
    <w:rsid w:val="00621B5B"/>
    <w:rsid w:val="006237D6"/>
    <w:rsid w:val="00623EB0"/>
    <w:rsid w:val="006264E0"/>
    <w:rsid w:val="0062759A"/>
    <w:rsid w:val="00627708"/>
    <w:rsid w:val="00631141"/>
    <w:rsid w:val="006317B6"/>
    <w:rsid w:val="006356BA"/>
    <w:rsid w:val="006373CF"/>
    <w:rsid w:val="00640004"/>
    <w:rsid w:val="00641A23"/>
    <w:rsid w:val="006421DC"/>
    <w:rsid w:val="006425B7"/>
    <w:rsid w:val="006442DD"/>
    <w:rsid w:val="00645853"/>
    <w:rsid w:val="00645AE2"/>
    <w:rsid w:val="00647F25"/>
    <w:rsid w:val="0065144E"/>
    <w:rsid w:val="00652055"/>
    <w:rsid w:val="00655A31"/>
    <w:rsid w:val="00657E2A"/>
    <w:rsid w:val="00660273"/>
    <w:rsid w:val="00661834"/>
    <w:rsid w:val="00662F7F"/>
    <w:rsid w:val="00663E5B"/>
    <w:rsid w:val="00664DFC"/>
    <w:rsid w:val="006664A3"/>
    <w:rsid w:val="00666F54"/>
    <w:rsid w:val="00674AAA"/>
    <w:rsid w:val="006772BF"/>
    <w:rsid w:val="0068399A"/>
    <w:rsid w:val="00687D23"/>
    <w:rsid w:val="00687F74"/>
    <w:rsid w:val="00691B78"/>
    <w:rsid w:val="0069201A"/>
    <w:rsid w:val="00693A13"/>
    <w:rsid w:val="0069412A"/>
    <w:rsid w:val="00694E20"/>
    <w:rsid w:val="00697543"/>
    <w:rsid w:val="00697C15"/>
    <w:rsid w:val="00697EAC"/>
    <w:rsid w:val="006A0508"/>
    <w:rsid w:val="006A346E"/>
    <w:rsid w:val="006B6A5C"/>
    <w:rsid w:val="006B6ED5"/>
    <w:rsid w:val="006B7870"/>
    <w:rsid w:val="006C12C6"/>
    <w:rsid w:val="006C3A87"/>
    <w:rsid w:val="006C3CC8"/>
    <w:rsid w:val="006C50FF"/>
    <w:rsid w:val="006C5DFE"/>
    <w:rsid w:val="006C6314"/>
    <w:rsid w:val="006C7C7B"/>
    <w:rsid w:val="006D13F3"/>
    <w:rsid w:val="006D249A"/>
    <w:rsid w:val="006D5B2A"/>
    <w:rsid w:val="006D5BB7"/>
    <w:rsid w:val="006D7869"/>
    <w:rsid w:val="006E17CB"/>
    <w:rsid w:val="006E6EBE"/>
    <w:rsid w:val="006E7013"/>
    <w:rsid w:val="006F400F"/>
    <w:rsid w:val="006F4AD1"/>
    <w:rsid w:val="00705113"/>
    <w:rsid w:val="00713E27"/>
    <w:rsid w:val="007158D3"/>
    <w:rsid w:val="0071747F"/>
    <w:rsid w:val="007176A4"/>
    <w:rsid w:val="007206EA"/>
    <w:rsid w:val="00721D05"/>
    <w:rsid w:val="007228C6"/>
    <w:rsid w:val="00725AFE"/>
    <w:rsid w:val="007311AE"/>
    <w:rsid w:val="00733B56"/>
    <w:rsid w:val="00734ACC"/>
    <w:rsid w:val="00736060"/>
    <w:rsid w:val="00736432"/>
    <w:rsid w:val="0073788C"/>
    <w:rsid w:val="00740DAA"/>
    <w:rsid w:val="00742C75"/>
    <w:rsid w:val="0074443D"/>
    <w:rsid w:val="007472F9"/>
    <w:rsid w:val="00750A6B"/>
    <w:rsid w:val="0075229F"/>
    <w:rsid w:val="00754044"/>
    <w:rsid w:val="007543ED"/>
    <w:rsid w:val="00764956"/>
    <w:rsid w:val="00764C94"/>
    <w:rsid w:val="007653D8"/>
    <w:rsid w:val="007664C4"/>
    <w:rsid w:val="007708C0"/>
    <w:rsid w:val="0077333A"/>
    <w:rsid w:val="00774C04"/>
    <w:rsid w:val="007909E5"/>
    <w:rsid w:val="00792092"/>
    <w:rsid w:val="00794075"/>
    <w:rsid w:val="00794D9D"/>
    <w:rsid w:val="00794F67"/>
    <w:rsid w:val="007953A9"/>
    <w:rsid w:val="007967D5"/>
    <w:rsid w:val="00796CAC"/>
    <w:rsid w:val="007978E1"/>
    <w:rsid w:val="007A030C"/>
    <w:rsid w:val="007A14D4"/>
    <w:rsid w:val="007A2153"/>
    <w:rsid w:val="007A3583"/>
    <w:rsid w:val="007A4AAC"/>
    <w:rsid w:val="007A663B"/>
    <w:rsid w:val="007A6A9E"/>
    <w:rsid w:val="007B1F83"/>
    <w:rsid w:val="007B3E1C"/>
    <w:rsid w:val="007B4ECF"/>
    <w:rsid w:val="007C1566"/>
    <w:rsid w:val="007C15C2"/>
    <w:rsid w:val="007C387D"/>
    <w:rsid w:val="007D01B1"/>
    <w:rsid w:val="007D1691"/>
    <w:rsid w:val="007D67B7"/>
    <w:rsid w:val="007E1767"/>
    <w:rsid w:val="007E2658"/>
    <w:rsid w:val="007E5258"/>
    <w:rsid w:val="007E6AB9"/>
    <w:rsid w:val="007F1216"/>
    <w:rsid w:val="007F31B7"/>
    <w:rsid w:val="007F3DDF"/>
    <w:rsid w:val="007F5F48"/>
    <w:rsid w:val="00801E1E"/>
    <w:rsid w:val="00806F72"/>
    <w:rsid w:val="00807F07"/>
    <w:rsid w:val="008100DF"/>
    <w:rsid w:val="008104DA"/>
    <w:rsid w:val="00811083"/>
    <w:rsid w:val="00811322"/>
    <w:rsid w:val="008120D9"/>
    <w:rsid w:val="0081286A"/>
    <w:rsid w:val="00812D8C"/>
    <w:rsid w:val="00815C67"/>
    <w:rsid w:val="00816ED2"/>
    <w:rsid w:val="0081786A"/>
    <w:rsid w:val="00822011"/>
    <w:rsid w:val="00824651"/>
    <w:rsid w:val="00825321"/>
    <w:rsid w:val="00825B85"/>
    <w:rsid w:val="00825E2A"/>
    <w:rsid w:val="008276F3"/>
    <w:rsid w:val="0083158A"/>
    <w:rsid w:val="00834EA6"/>
    <w:rsid w:val="00835D73"/>
    <w:rsid w:val="008363BE"/>
    <w:rsid w:val="00841407"/>
    <w:rsid w:val="00847A3C"/>
    <w:rsid w:val="0085248C"/>
    <w:rsid w:val="0085274D"/>
    <w:rsid w:val="00852790"/>
    <w:rsid w:val="00852898"/>
    <w:rsid w:val="00852A1C"/>
    <w:rsid w:val="00852C95"/>
    <w:rsid w:val="008563E6"/>
    <w:rsid w:val="00857226"/>
    <w:rsid w:val="00860D56"/>
    <w:rsid w:val="00861223"/>
    <w:rsid w:val="008618F8"/>
    <w:rsid w:val="0086215F"/>
    <w:rsid w:val="008649F1"/>
    <w:rsid w:val="00864D67"/>
    <w:rsid w:val="00866D07"/>
    <w:rsid w:val="00870D51"/>
    <w:rsid w:val="0087181E"/>
    <w:rsid w:val="0087611E"/>
    <w:rsid w:val="00876DDA"/>
    <w:rsid w:val="0088028E"/>
    <w:rsid w:val="00882CC9"/>
    <w:rsid w:val="00884289"/>
    <w:rsid w:val="00890C57"/>
    <w:rsid w:val="00894734"/>
    <w:rsid w:val="00897BB1"/>
    <w:rsid w:val="00897ED0"/>
    <w:rsid w:val="008A1B26"/>
    <w:rsid w:val="008A1D7F"/>
    <w:rsid w:val="008A2CC5"/>
    <w:rsid w:val="008A5A14"/>
    <w:rsid w:val="008A6231"/>
    <w:rsid w:val="008A6B71"/>
    <w:rsid w:val="008C05F5"/>
    <w:rsid w:val="008C1951"/>
    <w:rsid w:val="008C2E59"/>
    <w:rsid w:val="008C30B0"/>
    <w:rsid w:val="008C4582"/>
    <w:rsid w:val="008C5DCA"/>
    <w:rsid w:val="008C7DFD"/>
    <w:rsid w:val="008D2A7F"/>
    <w:rsid w:val="008D3283"/>
    <w:rsid w:val="008D468D"/>
    <w:rsid w:val="008D5DBF"/>
    <w:rsid w:val="008D7424"/>
    <w:rsid w:val="008E2A44"/>
    <w:rsid w:val="008E3DCF"/>
    <w:rsid w:val="008E4BD4"/>
    <w:rsid w:val="008E5BAB"/>
    <w:rsid w:val="008E70CE"/>
    <w:rsid w:val="008F0C25"/>
    <w:rsid w:val="00903C3F"/>
    <w:rsid w:val="0090712E"/>
    <w:rsid w:val="009072AA"/>
    <w:rsid w:val="0091249B"/>
    <w:rsid w:val="00912FC2"/>
    <w:rsid w:val="00913470"/>
    <w:rsid w:val="00913690"/>
    <w:rsid w:val="00915E35"/>
    <w:rsid w:val="009200C1"/>
    <w:rsid w:val="00921BDC"/>
    <w:rsid w:val="00926238"/>
    <w:rsid w:val="0092650F"/>
    <w:rsid w:val="009305CA"/>
    <w:rsid w:val="00931E55"/>
    <w:rsid w:val="0093268A"/>
    <w:rsid w:val="00934DCA"/>
    <w:rsid w:val="00935204"/>
    <w:rsid w:val="00935657"/>
    <w:rsid w:val="00935A45"/>
    <w:rsid w:val="00936427"/>
    <w:rsid w:val="00936B36"/>
    <w:rsid w:val="00936BEF"/>
    <w:rsid w:val="00937A98"/>
    <w:rsid w:val="00940BDA"/>
    <w:rsid w:val="00942140"/>
    <w:rsid w:val="00942F74"/>
    <w:rsid w:val="009450A8"/>
    <w:rsid w:val="009466C0"/>
    <w:rsid w:val="00946781"/>
    <w:rsid w:val="00946C2D"/>
    <w:rsid w:val="009518B8"/>
    <w:rsid w:val="00951EE5"/>
    <w:rsid w:val="009601B6"/>
    <w:rsid w:val="0096022D"/>
    <w:rsid w:val="00960F19"/>
    <w:rsid w:val="00962025"/>
    <w:rsid w:val="00966CD1"/>
    <w:rsid w:val="00971984"/>
    <w:rsid w:val="009775CF"/>
    <w:rsid w:val="00977A75"/>
    <w:rsid w:val="00981084"/>
    <w:rsid w:val="0098272F"/>
    <w:rsid w:val="009828CE"/>
    <w:rsid w:val="00983042"/>
    <w:rsid w:val="009830C6"/>
    <w:rsid w:val="00983502"/>
    <w:rsid w:val="00983E51"/>
    <w:rsid w:val="0098564B"/>
    <w:rsid w:val="0099378B"/>
    <w:rsid w:val="00997508"/>
    <w:rsid w:val="009A0653"/>
    <w:rsid w:val="009A5344"/>
    <w:rsid w:val="009A7514"/>
    <w:rsid w:val="009A7749"/>
    <w:rsid w:val="009B3A4D"/>
    <w:rsid w:val="009C005C"/>
    <w:rsid w:val="009C1AC9"/>
    <w:rsid w:val="009D13FA"/>
    <w:rsid w:val="009D225B"/>
    <w:rsid w:val="009D3BED"/>
    <w:rsid w:val="009E004C"/>
    <w:rsid w:val="009E040C"/>
    <w:rsid w:val="009E0805"/>
    <w:rsid w:val="009E0DAF"/>
    <w:rsid w:val="009E2E80"/>
    <w:rsid w:val="009E5166"/>
    <w:rsid w:val="009E775C"/>
    <w:rsid w:val="009F5649"/>
    <w:rsid w:val="009F69E7"/>
    <w:rsid w:val="00A00C59"/>
    <w:rsid w:val="00A00CB6"/>
    <w:rsid w:val="00A04F2C"/>
    <w:rsid w:val="00A11CBF"/>
    <w:rsid w:val="00A12FF3"/>
    <w:rsid w:val="00A171B3"/>
    <w:rsid w:val="00A23887"/>
    <w:rsid w:val="00A23E72"/>
    <w:rsid w:val="00A2462E"/>
    <w:rsid w:val="00A2544A"/>
    <w:rsid w:val="00A25F21"/>
    <w:rsid w:val="00A26A3A"/>
    <w:rsid w:val="00A27C84"/>
    <w:rsid w:val="00A27D13"/>
    <w:rsid w:val="00A309CB"/>
    <w:rsid w:val="00A31DE8"/>
    <w:rsid w:val="00A31ED0"/>
    <w:rsid w:val="00A3364F"/>
    <w:rsid w:val="00A338E4"/>
    <w:rsid w:val="00A33C55"/>
    <w:rsid w:val="00A41936"/>
    <w:rsid w:val="00A4279C"/>
    <w:rsid w:val="00A46372"/>
    <w:rsid w:val="00A47B64"/>
    <w:rsid w:val="00A50DE2"/>
    <w:rsid w:val="00A51684"/>
    <w:rsid w:val="00A5273E"/>
    <w:rsid w:val="00A52D31"/>
    <w:rsid w:val="00A54ABF"/>
    <w:rsid w:val="00A553E5"/>
    <w:rsid w:val="00A57698"/>
    <w:rsid w:val="00A57B9F"/>
    <w:rsid w:val="00A6482C"/>
    <w:rsid w:val="00A657A5"/>
    <w:rsid w:val="00A6740E"/>
    <w:rsid w:val="00A67457"/>
    <w:rsid w:val="00A742DD"/>
    <w:rsid w:val="00A7578C"/>
    <w:rsid w:val="00A82FAE"/>
    <w:rsid w:val="00A85EE7"/>
    <w:rsid w:val="00A901B3"/>
    <w:rsid w:val="00A9159D"/>
    <w:rsid w:val="00A91C99"/>
    <w:rsid w:val="00A92175"/>
    <w:rsid w:val="00A92D49"/>
    <w:rsid w:val="00A944A6"/>
    <w:rsid w:val="00A954FB"/>
    <w:rsid w:val="00AA13CA"/>
    <w:rsid w:val="00AA34EB"/>
    <w:rsid w:val="00AA498E"/>
    <w:rsid w:val="00AA5910"/>
    <w:rsid w:val="00AA7008"/>
    <w:rsid w:val="00AA7AB5"/>
    <w:rsid w:val="00AB5B21"/>
    <w:rsid w:val="00AB5FB1"/>
    <w:rsid w:val="00AB75B8"/>
    <w:rsid w:val="00AC3083"/>
    <w:rsid w:val="00AD0F4B"/>
    <w:rsid w:val="00AD162C"/>
    <w:rsid w:val="00AD2176"/>
    <w:rsid w:val="00AD3622"/>
    <w:rsid w:val="00AD5B33"/>
    <w:rsid w:val="00AD7915"/>
    <w:rsid w:val="00AE3E3E"/>
    <w:rsid w:val="00AE6F26"/>
    <w:rsid w:val="00AF2A27"/>
    <w:rsid w:val="00AF3987"/>
    <w:rsid w:val="00AF461D"/>
    <w:rsid w:val="00AF5088"/>
    <w:rsid w:val="00B00034"/>
    <w:rsid w:val="00B003A7"/>
    <w:rsid w:val="00B00FBD"/>
    <w:rsid w:val="00B025EF"/>
    <w:rsid w:val="00B02733"/>
    <w:rsid w:val="00B02B36"/>
    <w:rsid w:val="00B034FB"/>
    <w:rsid w:val="00B0418E"/>
    <w:rsid w:val="00B060AC"/>
    <w:rsid w:val="00B10D7B"/>
    <w:rsid w:val="00B14D93"/>
    <w:rsid w:val="00B14E36"/>
    <w:rsid w:val="00B20D87"/>
    <w:rsid w:val="00B217CD"/>
    <w:rsid w:val="00B21934"/>
    <w:rsid w:val="00B21F7C"/>
    <w:rsid w:val="00B225EC"/>
    <w:rsid w:val="00B2293C"/>
    <w:rsid w:val="00B2318D"/>
    <w:rsid w:val="00B24D4A"/>
    <w:rsid w:val="00B25A3D"/>
    <w:rsid w:val="00B26F5F"/>
    <w:rsid w:val="00B27EC5"/>
    <w:rsid w:val="00B3113C"/>
    <w:rsid w:val="00B32B09"/>
    <w:rsid w:val="00B331A7"/>
    <w:rsid w:val="00B33CE1"/>
    <w:rsid w:val="00B4236C"/>
    <w:rsid w:val="00B4499F"/>
    <w:rsid w:val="00B47120"/>
    <w:rsid w:val="00B51799"/>
    <w:rsid w:val="00B5238C"/>
    <w:rsid w:val="00B53B6F"/>
    <w:rsid w:val="00B5726C"/>
    <w:rsid w:val="00B63D61"/>
    <w:rsid w:val="00B70D58"/>
    <w:rsid w:val="00B71713"/>
    <w:rsid w:val="00B74D28"/>
    <w:rsid w:val="00B754B6"/>
    <w:rsid w:val="00B75AA3"/>
    <w:rsid w:val="00B75CC1"/>
    <w:rsid w:val="00B762BA"/>
    <w:rsid w:val="00B80468"/>
    <w:rsid w:val="00B84B68"/>
    <w:rsid w:val="00B85171"/>
    <w:rsid w:val="00B858CC"/>
    <w:rsid w:val="00B85B63"/>
    <w:rsid w:val="00B92DE2"/>
    <w:rsid w:val="00B93D0E"/>
    <w:rsid w:val="00B9512A"/>
    <w:rsid w:val="00B9677C"/>
    <w:rsid w:val="00BA024F"/>
    <w:rsid w:val="00BA26EB"/>
    <w:rsid w:val="00BA37DC"/>
    <w:rsid w:val="00BA44DF"/>
    <w:rsid w:val="00BA6B85"/>
    <w:rsid w:val="00BB044C"/>
    <w:rsid w:val="00BB186C"/>
    <w:rsid w:val="00BB249F"/>
    <w:rsid w:val="00BB2ED9"/>
    <w:rsid w:val="00BB46D9"/>
    <w:rsid w:val="00BB4970"/>
    <w:rsid w:val="00BB5597"/>
    <w:rsid w:val="00BB63D0"/>
    <w:rsid w:val="00BB6889"/>
    <w:rsid w:val="00BC2375"/>
    <w:rsid w:val="00BC2CEE"/>
    <w:rsid w:val="00BC39C3"/>
    <w:rsid w:val="00BC4523"/>
    <w:rsid w:val="00BC63D3"/>
    <w:rsid w:val="00BD136F"/>
    <w:rsid w:val="00BD36BA"/>
    <w:rsid w:val="00BD6594"/>
    <w:rsid w:val="00BD6D92"/>
    <w:rsid w:val="00BE2DA6"/>
    <w:rsid w:val="00BE415B"/>
    <w:rsid w:val="00BE7500"/>
    <w:rsid w:val="00BF0C18"/>
    <w:rsid w:val="00BF1A9E"/>
    <w:rsid w:val="00C00031"/>
    <w:rsid w:val="00C02967"/>
    <w:rsid w:val="00C055E1"/>
    <w:rsid w:val="00C05622"/>
    <w:rsid w:val="00C06987"/>
    <w:rsid w:val="00C0719B"/>
    <w:rsid w:val="00C1203D"/>
    <w:rsid w:val="00C17C98"/>
    <w:rsid w:val="00C17F19"/>
    <w:rsid w:val="00C21536"/>
    <w:rsid w:val="00C24163"/>
    <w:rsid w:val="00C246EA"/>
    <w:rsid w:val="00C25C16"/>
    <w:rsid w:val="00C25F71"/>
    <w:rsid w:val="00C268BD"/>
    <w:rsid w:val="00C3621A"/>
    <w:rsid w:val="00C44720"/>
    <w:rsid w:val="00C55C5B"/>
    <w:rsid w:val="00C605BE"/>
    <w:rsid w:val="00C64031"/>
    <w:rsid w:val="00C73EF7"/>
    <w:rsid w:val="00C741B0"/>
    <w:rsid w:val="00C75E40"/>
    <w:rsid w:val="00C80890"/>
    <w:rsid w:val="00C80FAA"/>
    <w:rsid w:val="00C81361"/>
    <w:rsid w:val="00C81926"/>
    <w:rsid w:val="00C82263"/>
    <w:rsid w:val="00C85E69"/>
    <w:rsid w:val="00C85ED8"/>
    <w:rsid w:val="00C90019"/>
    <w:rsid w:val="00C9362D"/>
    <w:rsid w:val="00C945E8"/>
    <w:rsid w:val="00C94E43"/>
    <w:rsid w:val="00C96A5F"/>
    <w:rsid w:val="00CA1386"/>
    <w:rsid w:val="00CA24D3"/>
    <w:rsid w:val="00CA31A7"/>
    <w:rsid w:val="00CB0B43"/>
    <w:rsid w:val="00CB1609"/>
    <w:rsid w:val="00CB4683"/>
    <w:rsid w:val="00CB5FB0"/>
    <w:rsid w:val="00CC17F7"/>
    <w:rsid w:val="00CC2031"/>
    <w:rsid w:val="00CC3A78"/>
    <w:rsid w:val="00CC5785"/>
    <w:rsid w:val="00CC7301"/>
    <w:rsid w:val="00CD1EB7"/>
    <w:rsid w:val="00CD4ACB"/>
    <w:rsid w:val="00CD4C6A"/>
    <w:rsid w:val="00CD533C"/>
    <w:rsid w:val="00CD5C95"/>
    <w:rsid w:val="00CD606B"/>
    <w:rsid w:val="00CE12DC"/>
    <w:rsid w:val="00CE148A"/>
    <w:rsid w:val="00CE3BF7"/>
    <w:rsid w:val="00CE48F1"/>
    <w:rsid w:val="00CE54AF"/>
    <w:rsid w:val="00CE643B"/>
    <w:rsid w:val="00CF0B87"/>
    <w:rsid w:val="00CF0BF6"/>
    <w:rsid w:val="00CF1CFA"/>
    <w:rsid w:val="00CF40C6"/>
    <w:rsid w:val="00CF77ED"/>
    <w:rsid w:val="00D00086"/>
    <w:rsid w:val="00D00E50"/>
    <w:rsid w:val="00D01D08"/>
    <w:rsid w:val="00D06502"/>
    <w:rsid w:val="00D10586"/>
    <w:rsid w:val="00D10C68"/>
    <w:rsid w:val="00D1160D"/>
    <w:rsid w:val="00D12255"/>
    <w:rsid w:val="00D14135"/>
    <w:rsid w:val="00D1776D"/>
    <w:rsid w:val="00D27246"/>
    <w:rsid w:val="00D30D83"/>
    <w:rsid w:val="00D31990"/>
    <w:rsid w:val="00D31CF6"/>
    <w:rsid w:val="00D32DAF"/>
    <w:rsid w:val="00D415B4"/>
    <w:rsid w:val="00D424CF"/>
    <w:rsid w:val="00D44A86"/>
    <w:rsid w:val="00D46B9C"/>
    <w:rsid w:val="00D475EF"/>
    <w:rsid w:val="00D531E9"/>
    <w:rsid w:val="00D539EF"/>
    <w:rsid w:val="00D57E0D"/>
    <w:rsid w:val="00D61781"/>
    <w:rsid w:val="00D62B7D"/>
    <w:rsid w:val="00D63B18"/>
    <w:rsid w:val="00D64565"/>
    <w:rsid w:val="00D6700C"/>
    <w:rsid w:val="00D703AD"/>
    <w:rsid w:val="00D70B36"/>
    <w:rsid w:val="00D71C71"/>
    <w:rsid w:val="00D72E2F"/>
    <w:rsid w:val="00D81590"/>
    <w:rsid w:val="00D87B5D"/>
    <w:rsid w:val="00D90709"/>
    <w:rsid w:val="00D927C3"/>
    <w:rsid w:val="00D93128"/>
    <w:rsid w:val="00D95153"/>
    <w:rsid w:val="00D95CF2"/>
    <w:rsid w:val="00DA0C49"/>
    <w:rsid w:val="00DA230B"/>
    <w:rsid w:val="00DA4398"/>
    <w:rsid w:val="00DA75B6"/>
    <w:rsid w:val="00DB374E"/>
    <w:rsid w:val="00DB3760"/>
    <w:rsid w:val="00DB6014"/>
    <w:rsid w:val="00DB6134"/>
    <w:rsid w:val="00DB6952"/>
    <w:rsid w:val="00DC08F1"/>
    <w:rsid w:val="00DC0C13"/>
    <w:rsid w:val="00DC10CD"/>
    <w:rsid w:val="00DC12F9"/>
    <w:rsid w:val="00DC1CDA"/>
    <w:rsid w:val="00DC2900"/>
    <w:rsid w:val="00DC43A4"/>
    <w:rsid w:val="00DC614D"/>
    <w:rsid w:val="00DC68BB"/>
    <w:rsid w:val="00DC74CC"/>
    <w:rsid w:val="00DD3CD7"/>
    <w:rsid w:val="00DD3EEB"/>
    <w:rsid w:val="00DD5047"/>
    <w:rsid w:val="00DD5C99"/>
    <w:rsid w:val="00DD6943"/>
    <w:rsid w:val="00DD767C"/>
    <w:rsid w:val="00DE1721"/>
    <w:rsid w:val="00DE37CA"/>
    <w:rsid w:val="00DE4B54"/>
    <w:rsid w:val="00DE4DE4"/>
    <w:rsid w:val="00DE578D"/>
    <w:rsid w:val="00DE5EAA"/>
    <w:rsid w:val="00DE620B"/>
    <w:rsid w:val="00DE69CD"/>
    <w:rsid w:val="00DE7094"/>
    <w:rsid w:val="00DF0ACA"/>
    <w:rsid w:val="00DF1383"/>
    <w:rsid w:val="00DF1688"/>
    <w:rsid w:val="00DF4DF2"/>
    <w:rsid w:val="00DF52FB"/>
    <w:rsid w:val="00DF6FA2"/>
    <w:rsid w:val="00E01557"/>
    <w:rsid w:val="00E0239B"/>
    <w:rsid w:val="00E02634"/>
    <w:rsid w:val="00E0466C"/>
    <w:rsid w:val="00E047FB"/>
    <w:rsid w:val="00E061BE"/>
    <w:rsid w:val="00E124AE"/>
    <w:rsid w:val="00E14383"/>
    <w:rsid w:val="00E15751"/>
    <w:rsid w:val="00E2072C"/>
    <w:rsid w:val="00E2223F"/>
    <w:rsid w:val="00E23A9F"/>
    <w:rsid w:val="00E25A58"/>
    <w:rsid w:val="00E26569"/>
    <w:rsid w:val="00E32A8A"/>
    <w:rsid w:val="00E33077"/>
    <w:rsid w:val="00E33754"/>
    <w:rsid w:val="00E36165"/>
    <w:rsid w:val="00E42DDA"/>
    <w:rsid w:val="00E43186"/>
    <w:rsid w:val="00E43F0F"/>
    <w:rsid w:val="00E45A1C"/>
    <w:rsid w:val="00E4699F"/>
    <w:rsid w:val="00E47AD2"/>
    <w:rsid w:val="00E51593"/>
    <w:rsid w:val="00E54F31"/>
    <w:rsid w:val="00E62D25"/>
    <w:rsid w:val="00E63A1A"/>
    <w:rsid w:val="00E65C13"/>
    <w:rsid w:val="00E674A5"/>
    <w:rsid w:val="00E74084"/>
    <w:rsid w:val="00E74B8F"/>
    <w:rsid w:val="00E756C0"/>
    <w:rsid w:val="00E76F29"/>
    <w:rsid w:val="00E76F54"/>
    <w:rsid w:val="00E778AE"/>
    <w:rsid w:val="00E812D9"/>
    <w:rsid w:val="00E81C49"/>
    <w:rsid w:val="00E82855"/>
    <w:rsid w:val="00E831B9"/>
    <w:rsid w:val="00E84164"/>
    <w:rsid w:val="00E854E5"/>
    <w:rsid w:val="00E87956"/>
    <w:rsid w:val="00E91CFC"/>
    <w:rsid w:val="00E93BF7"/>
    <w:rsid w:val="00E94D0B"/>
    <w:rsid w:val="00E96236"/>
    <w:rsid w:val="00E9774A"/>
    <w:rsid w:val="00EA6178"/>
    <w:rsid w:val="00EA71A3"/>
    <w:rsid w:val="00EB0D9C"/>
    <w:rsid w:val="00EB1107"/>
    <w:rsid w:val="00EB1FA9"/>
    <w:rsid w:val="00EB2747"/>
    <w:rsid w:val="00EB4064"/>
    <w:rsid w:val="00EB57EF"/>
    <w:rsid w:val="00EC20AF"/>
    <w:rsid w:val="00EC4027"/>
    <w:rsid w:val="00EC44CA"/>
    <w:rsid w:val="00EC5F93"/>
    <w:rsid w:val="00EC62AD"/>
    <w:rsid w:val="00EC7FC9"/>
    <w:rsid w:val="00ED0C47"/>
    <w:rsid w:val="00ED19EF"/>
    <w:rsid w:val="00ED1FCE"/>
    <w:rsid w:val="00ED45AA"/>
    <w:rsid w:val="00EE235A"/>
    <w:rsid w:val="00EE2F9F"/>
    <w:rsid w:val="00EE3042"/>
    <w:rsid w:val="00EE3724"/>
    <w:rsid w:val="00EE6A82"/>
    <w:rsid w:val="00EF01DC"/>
    <w:rsid w:val="00EF1159"/>
    <w:rsid w:val="00EF3CDD"/>
    <w:rsid w:val="00EF5DAE"/>
    <w:rsid w:val="00EF74DB"/>
    <w:rsid w:val="00F01FC8"/>
    <w:rsid w:val="00F05FB6"/>
    <w:rsid w:val="00F07D7E"/>
    <w:rsid w:val="00F121FD"/>
    <w:rsid w:val="00F13040"/>
    <w:rsid w:val="00F13D73"/>
    <w:rsid w:val="00F153A2"/>
    <w:rsid w:val="00F15748"/>
    <w:rsid w:val="00F15E7A"/>
    <w:rsid w:val="00F16AB9"/>
    <w:rsid w:val="00F17F66"/>
    <w:rsid w:val="00F256AA"/>
    <w:rsid w:val="00F276A0"/>
    <w:rsid w:val="00F302F5"/>
    <w:rsid w:val="00F30FC7"/>
    <w:rsid w:val="00F3251C"/>
    <w:rsid w:val="00F3397B"/>
    <w:rsid w:val="00F33B44"/>
    <w:rsid w:val="00F4170F"/>
    <w:rsid w:val="00F42E62"/>
    <w:rsid w:val="00F456FB"/>
    <w:rsid w:val="00F45D92"/>
    <w:rsid w:val="00F5228E"/>
    <w:rsid w:val="00F52F9E"/>
    <w:rsid w:val="00F5385E"/>
    <w:rsid w:val="00F558C8"/>
    <w:rsid w:val="00F60910"/>
    <w:rsid w:val="00F60C83"/>
    <w:rsid w:val="00F65705"/>
    <w:rsid w:val="00F65772"/>
    <w:rsid w:val="00F65CB3"/>
    <w:rsid w:val="00F664E1"/>
    <w:rsid w:val="00F7039C"/>
    <w:rsid w:val="00F70DDD"/>
    <w:rsid w:val="00F734D2"/>
    <w:rsid w:val="00F75615"/>
    <w:rsid w:val="00F76316"/>
    <w:rsid w:val="00F83F89"/>
    <w:rsid w:val="00F85268"/>
    <w:rsid w:val="00F85A02"/>
    <w:rsid w:val="00F86C6A"/>
    <w:rsid w:val="00F9024F"/>
    <w:rsid w:val="00F90B3E"/>
    <w:rsid w:val="00F911BC"/>
    <w:rsid w:val="00F930BB"/>
    <w:rsid w:val="00F955F6"/>
    <w:rsid w:val="00F96EDE"/>
    <w:rsid w:val="00FA06C4"/>
    <w:rsid w:val="00FA37C0"/>
    <w:rsid w:val="00FA6C52"/>
    <w:rsid w:val="00FB1500"/>
    <w:rsid w:val="00FB1B8A"/>
    <w:rsid w:val="00FB2C46"/>
    <w:rsid w:val="00FB3A61"/>
    <w:rsid w:val="00FB502D"/>
    <w:rsid w:val="00FC108B"/>
    <w:rsid w:val="00FC3A00"/>
    <w:rsid w:val="00FC6D72"/>
    <w:rsid w:val="00FC7E86"/>
    <w:rsid w:val="00FC7FB7"/>
    <w:rsid w:val="00FD034A"/>
    <w:rsid w:val="00FD38F9"/>
    <w:rsid w:val="00FD498A"/>
    <w:rsid w:val="00FD537F"/>
    <w:rsid w:val="00FD6B38"/>
    <w:rsid w:val="00FE014B"/>
    <w:rsid w:val="00FE080D"/>
    <w:rsid w:val="00FE57D3"/>
    <w:rsid w:val="00FE7F7F"/>
    <w:rsid w:val="00FF4C08"/>
    <w:rsid w:val="00FF577C"/>
    <w:rsid w:val="00FF5A18"/>
    <w:rsid w:val="00FF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5EE9046-4358-49E9-B153-FD9ECE1CF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A61"/>
    <w:rPr>
      <w:rFonts w:ascii="Arial" w:hAnsi="Arial"/>
    </w:rPr>
  </w:style>
  <w:style w:type="paragraph" w:styleId="Heading1">
    <w:name w:val="heading 1"/>
    <w:basedOn w:val="Normal"/>
    <w:next w:val="Normal"/>
    <w:qFormat/>
    <w:rsid w:val="006264E0"/>
    <w:pPr>
      <w:keepNext/>
      <w:spacing w:before="120" w:after="120"/>
      <w:outlineLvl w:val="0"/>
    </w:pPr>
    <w:rPr>
      <w:rFonts w:ascii="Tahoma" w:hAnsi="Tahoma"/>
      <w:b/>
      <w:caps/>
      <w:color w:val="000000"/>
      <w:sz w:val="24"/>
    </w:rPr>
  </w:style>
  <w:style w:type="paragraph" w:styleId="Heading2">
    <w:name w:val="heading 2"/>
    <w:basedOn w:val="Normal"/>
    <w:next w:val="Normal"/>
    <w:qFormat/>
    <w:rsid w:val="006264E0"/>
    <w:pPr>
      <w:keepNext/>
      <w:spacing w:before="120" w:after="120"/>
      <w:outlineLvl w:val="1"/>
    </w:pPr>
    <w:rPr>
      <w:rFonts w:ascii="Tahoma" w:hAnsi="Tahoma"/>
      <w:b/>
      <w:smallCaps/>
      <w:color w:val="000000"/>
      <w:sz w:val="22"/>
      <w:u w:val="single"/>
    </w:rPr>
  </w:style>
  <w:style w:type="paragraph" w:styleId="Heading3">
    <w:name w:val="heading 3"/>
    <w:basedOn w:val="Normal"/>
    <w:next w:val="Normal"/>
    <w:qFormat/>
    <w:rsid w:val="006264E0"/>
    <w:pPr>
      <w:keepNext/>
      <w:spacing w:before="240" w:after="60"/>
      <w:outlineLvl w:val="2"/>
    </w:pPr>
    <w:rPr>
      <w:rFonts w:ascii="Arial Bold" w:hAnsi="Arial Bold"/>
      <w:b/>
      <w:smallCaps/>
      <w:u w:val="single"/>
    </w:rPr>
  </w:style>
  <w:style w:type="paragraph" w:styleId="Heading4">
    <w:name w:val="heading 4"/>
    <w:basedOn w:val="Normal"/>
    <w:next w:val="Normal"/>
    <w:qFormat/>
    <w:rsid w:val="006264E0"/>
    <w:pPr>
      <w:keepNext/>
      <w:outlineLvl w:val="3"/>
    </w:pPr>
    <w:rPr>
      <w:rFonts w:ascii="Verdana" w:hAnsi="Verdan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264E0"/>
    <w:pPr>
      <w:tabs>
        <w:tab w:val="center" w:pos="4320"/>
        <w:tab w:val="right" w:pos="8640"/>
      </w:tabs>
    </w:pPr>
  </w:style>
  <w:style w:type="paragraph" w:styleId="Footer">
    <w:name w:val="footer"/>
    <w:basedOn w:val="Normal"/>
    <w:rsid w:val="006264E0"/>
    <w:pPr>
      <w:tabs>
        <w:tab w:val="center" w:pos="4320"/>
        <w:tab w:val="right" w:pos="8640"/>
      </w:tabs>
    </w:pPr>
  </w:style>
  <w:style w:type="character" w:styleId="CommentReference">
    <w:name w:val="annotation reference"/>
    <w:semiHidden/>
    <w:rsid w:val="006264E0"/>
    <w:rPr>
      <w:sz w:val="16"/>
    </w:rPr>
  </w:style>
  <w:style w:type="paragraph" w:customStyle="1" w:styleId="Name">
    <w:name w:val="Name"/>
    <w:basedOn w:val="Normal"/>
    <w:rsid w:val="006264E0"/>
    <w:pPr>
      <w:spacing w:after="400"/>
      <w:ind w:left="360" w:right="360"/>
      <w:jc w:val="center"/>
    </w:pPr>
    <w:rPr>
      <w:rFonts w:ascii="Tahoma" w:hAnsi="Tahoma"/>
      <w:b/>
      <w:color w:val="000000"/>
      <w:sz w:val="32"/>
    </w:rPr>
  </w:style>
  <w:style w:type="paragraph" w:styleId="CommentText">
    <w:name w:val="annotation text"/>
    <w:basedOn w:val="Normal"/>
    <w:semiHidden/>
    <w:rsid w:val="006264E0"/>
  </w:style>
  <w:style w:type="character" w:styleId="Hyperlink">
    <w:name w:val="Hyperlink"/>
    <w:rsid w:val="006264E0"/>
    <w:rPr>
      <w:color w:val="0000FF"/>
      <w:u w:val="single"/>
    </w:rPr>
  </w:style>
  <w:style w:type="paragraph" w:customStyle="1" w:styleId="ResumeBodyText">
    <w:name w:val="Resume Body Text"/>
    <w:basedOn w:val="Normal"/>
    <w:rsid w:val="006264E0"/>
    <w:pPr>
      <w:spacing w:before="60" w:after="60"/>
      <w:ind w:left="216" w:right="216"/>
      <w:jc w:val="both"/>
    </w:pPr>
  </w:style>
  <w:style w:type="paragraph" w:customStyle="1" w:styleId="ResumeTableHeadingr">
    <w:name w:val="Resume Table Heading (r)"/>
    <w:basedOn w:val="Normal"/>
    <w:rsid w:val="006264E0"/>
    <w:pPr>
      <w:spacing w:before="40" w:after="120"/>
      <w:jc w:val="right"/>
    </w:pPr>
    <w:rPr>
      <w:rFonts w:ascii="Tahoma" w:hAnsi="Tahoma"/>
      <w:b/>
      <w:color w:val="000000"/>
      <w:sz w:val="18"/>
    </w:rPr>
  </w:style>
  <w:style w:type="paragraph" w:customStyle="1" w:styleId="ResumeTableBody">
    <w:name w:val="Resume Table Body"/>
    <w:basedOn w:val="Normal"/>
    <w:rsid w:val="006264E0"/>
    <w:pPr>
      <w:spacing w:before="40" w:after="40"/>
      <w:jc w:val="both"/>
    </w:pPr>
    <w:rPr>
      <w:sz w:val="18"/>
    </w:rPr>
  </w:style>
  <w:style w:type="paragraph" w:customStyle="1" w:styleId="ResumeTableHeadingTitle">
    <w:name w:val="Resume Table Heading Title"/>
    <w:basedOn w:val="Normal"/>
    <w:rsid w:val="006264E0"/>
    <w:pPr>
      <w:spacing w:after="40"/>
    </w:pPr>
    <w:rPr>
      <w:rFonts w:ascii="Tahoma" w:hAnsi="Tahoma"/>
      <w:b/>
      <w:smallCaps/>
      <w:color w:val="000000"/>
    </w:rPr>
  </w:style>
  <w:style w:type="paragraph" w:customStyle="1" w:styleId="ResumeTableHeadingL">
    <w:name w:val="Resume Table Heading (L)"/>
    <w:basedOn w:val="Normal"/>
    <w:rsid w:val="006264E0"/>
    <w:pPr>
      <w:spacing w:after="60"/>
    </w:pPr>
    <w:rPr>
      <w:rFonts w:ascii="Tahoma" w:hAnsi="Tahoma"/>
      <w:b/>
      <w:i/>
      <w:color w:val="000000"/>
      <w:sz w:val="18"/>
    </w:rPr>
  </w:style>
  <w:style w:type="paragraph" w:customStyle="1" w:styleId="ResumeTableSummary">
    <w:name w:val="Resume Table Summary"/>
    <w:basedOn w:val="Normal"/>
    <w:rsid w:val="006264E0"/>
    <w:pPr>
      <w:spacing w:before="60" w:after="60"/>
      <w:jc w:val="both"/>
    </w:pPr>
    <w:rPr>
      <w:sz w:val="18"/>
    </w:rPr>
  </w:style>
  <w:style w:type="paragraph" w:customStyle="1" w:styleId="ResumeTableBullet">
    <w:name w:val="Resume Table Bullet"/>
    <w:basedOn w:val="Normal"/>
    <w:rsid w:val="006264E0"/>
    <w:pPr>
      <w:numPr>
        <w:numId w:val="1"/>
      </w:numPr>
      <w:tabs>
        <w:tab w:val="clear" w:pos="360"/>
      </w:tabs>
      <w:spacing w:before="40" w:after="40"/>
      <w:ind w:right="288"/>
      <w:jc w:val="both"/>
    </w:pPr>
    <w:rPr>
      <w:sz w:val="18"/>
    </w:rPr>
  </w:style>
  <w:style w:type="paragraph" w:customStyle="1" w:styleId="ResumeOtherTable">
    <w:name w:val="Resume Other Table"/>
    <w:basedOn w:val="Normal"/>
    <w:rsid w:val="006264E0"/>
    <w:pPr>
      <w:spacing w:before="20" w:after="40"/>
      <w:ind w:right="288"/>
      <w:jc w:val="both"/>
    </w:pPr>
    <w:rPr>
      <w:color w:val="000000"/>
      <w:sz w:val="16"/>
    </w:rPr>
  </w:style>
  <w:style w:type="character" w:styleId="FollowedHyperlink">
    <w:name w:val="FollowedHyperlink"/>
    <w:rsid w:val="006264E0"/>
    <w:rPr>
      <w:color w:val="800080"/>
      <w:u w:val="single"/>
    </w:rPr>
  </w:style>
  <w:style w:type="paragraph" w:styleId="NoSpacing">
    <w:name w:val="No Spacing"/>
    <w:basedOn w:val="Normal"/>
    <w:link w:val="NoSpacingChar"/>
    <w:uiPriority w:val="1"/>
    <w:qFormat/>
    <w:rsid w:val="00460153"/>
    <w:rPr>
      <w:rFonts w:ascii="Calibri" w:hAnsi="Calibri"/>
      <w:sz w:val="22"/>
      <w:szCs w:val="22"/>
      <w:lang w:bidi="en-US"/>
    </w:rPr>
  </w:style>
  <w:style w:type="paragraph" w:customStyle="1" w:styleId="BodyTextLevel3">
    <w:name w:val="Body Text Level 3"/>
    <w:basedOn w:val="Normal"/>
    <w:link w:val="BodyTextLevel3Char1"/>
    <w:rsid w:val="004C50DD"/>
    <w:pPr>
      <w:spacing w:after="60"/>
      <w:jc w:val="both"/>
    </w:pPr>
    <w:rPr>
      <w:rFonts w:ascii="Tahoma" w:hAnsi="Tahoma"/>
      <w:szCs w:val="24"/>
    </w:rPr>
  </w:style>
  <w:style w:type="numbering" w:customStyle="1" w:styleId="InsetBulletList">
    <w:name w:val="Inset Bullet List"/>
    <w:basedOn w:val="NoList"/>
    <w:rsid w:val="004C50DD"/>
    <w:pPr>
      <w:numPr>
        <w:numId w:val="4"/>
      </w:numPr>
    </w:pPr>
  </w:style>
  <w:style w:type="character" w:customStyle="1" w:styleId="BodyTextLevel3Char1">
    <w:name w:val="Body Text Level 3 Char1"/>
    <w:link w:val="BodyTextLevel3"/>
    <w:rsid w:val="004C50DD"/>
    <w:rPr>
      <w:rFonts w:ascii="Tahoma" w:hAnsi="Tahoma"/>
      <w:szCs w:val="24"/>
    </w:rPr>
  </w:style>
  <w:style w:type="character" w:customStyle="1" w:styleId="pagetitle1">
    <w:name w:val="pagetitle1"/>
    <w:rsid w:val="00D71C71"/>
    <w:rPr>
      <w:rFonts w:ascii="Arial" w:hAnsi="Arial" w:cs="Arial" w:hint="default"/>
      <w:b w:val="0"/>
      <w:bCs w:val="0"/>
      <w:color w:val="696969"/>
      <w:sz w:val="27"/>
      <w:szCs w:val="27"/>
    </w:rPr>
  </w:style>
  <w:style w:type="character" w:customStyle="1" w:styleId="apple-converted-space">
    <w:name w:val="apple-converted-space"/>
    <w:basedOn w:val="DefaultParagraphFont"/>
    <w:rsid w:val="00F65CB3"/>
  </w:style>
  <w:style w:type="paragraph" w:styleId="ListParagraph">
    <w:name w:val="List Paragraph"/>
    <w:basedOn w:val="Normal"/>
    <w:uiPriority w:val="34"/>
    <w:qFormat/>
    <w:rsid w:val="00F65CB3"/>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locked/>
    <w:rsid w:val="00B33CE1"/>
    <w:rPr>
      <w:rFonts w:ascii="Arial" w:hAnsi="Arial"/>
    </w:rPr>
  </w:style>
  <w:style w:type="paragraph" w:customStyle="1" w:styleId="Default">
    <w:name w:val="Default"/>
    <w:rsid w:val="009466C0"/>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rsid w:val="00E32A8A"/>
    <w:rPr>
      <w:rFonts w:ascii="Tahoma" w:hAnsi="Tahoma" w:cs="Tahoma"/>
      <w:sz w:val="16"/>
      <w:szCs w:val="16"/>
    </w:rPr>
  </w:style>
  <w:style w:type="character" w:customStyle="1" w:styleId="BalloonTextChar">
    <w:name w:val="Balloon Text Char"/>
    <w:basedOn w:val="DefaultParagraphFont"/>
    <w:link w:val="BalloonText"/>
    <w:rsid w:val="00E32A8A"/>
    <w:rPr>
      <w:rFonts w:ascii="Tahoma" w:hAnsi="Tahoma" w:cs="Tahoma"/>
      <w:sz w:val="16"/>
      <w:szCs w:val="16"/>
    </w:rPr>
  </w:style>
  <w:style w:type="table" w:styleId="TableGrid">
    <w:name w:val="Table Grid"/>
    <w:basedOn w:val="TableNormal"/>
    <w:rsid w:val="00A954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D67B7"/>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D36BA"/>
    <w:rPr>
      <w:b/>
      <w:bCs/>
    </w:rPr>
  </w:style>
  <w:style w:type="table" w:styleId="TableSimple2">
    <w:name w:val="Table Simple 2"/>
    <w:basedOn w:val="TableNormal"/>
    <w:rsid w:val="00F60C83"/>
    <w:pPr>
      <w:spacing w:before="40" w:after="40" w:line="276" w:lineRule="auto"/>
      <w:jc w:val="both"/>
    </w:pPr>
    <w:rPr>
      <w:rFonts w:asciiTheme="minorHAnsi" w:eastAsiaTheme="minorEastAsia" w:hAnsiTheme="minorHAnsi" w:cstheme="minorBid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NoSpacingChar">
    <w:name w:val="No Spacing Char"/>
    <w:basedOn w:val="DefaultParagraphFont"/>
    <w:link w:val="NoSpacing"/>
    <w:uiPriority w:val="1"/>
    <w:rsid w:val="0098272F"/>
    <w:rPr>
      <w:rFonts w:ascii="Calibri" w:hAnsi="Calibri"/>
      <w:sz w:val="22"/>
      <w:szCs w:val="22"/>
      <w:lang w:bidi="en-US"/>
    </w:rPr>
  </w:style>
  <w:style w:type="character" w:customStyle="1" w:styleId="highlightedsearchterm">
    <w:name w:val="highlightedsearchterm"/>
    <w:rsid w:val="00EE2F9F"/>
  </w:style>
  <w:style w:type="character" w:customStyle="1" w:styleId="ilad">
    <w:name w:val="il_ad"/>
    <w:rsid w:val="00EE2F9F"/>
  </w:style>
  <w:style w:type="paragraph" w:styleId="BodyText2">
    <w:name w:val="Body Text 2"/>
    <w:basedOn w:val="Normal"/>
    <w:link w:val="BodyText2Char"/>
    <w:rsid w:val="003D43C5"/>
    <w:pPr>
      <w:overflowPunct w:val="0"/>
      <w:autoSpaceDE w:val="0"/>
      <w:autoSpaceDN w:val="0"/>
      <w:adjustRightInd w:val="0"/>
      <w:spacing w:after="120" w:line="480" w:lineRule="auto"/>
      <w:textAlignment w:val="baseline"/>
    </w:pPr>
    <w:rPr>
      <w:rFonts w:ascii="Times New Roman" w:hAnsi="Times New Roman"/>
    </w:rPr>
  </w:style>
  <w:style w:type="character" w:customStyle="1" w:styleId="BodyText2Char">
    <w:name w:val="Body Text 2 Char"/>
    <w:basedOn w:val="DefaultParagraphFont"/>
    <w:link w:val="BodyText2"/>
    <w:rsid w:val="003D43C5"/>
  </w:style>
  <w:style w:type="paragraph" w:styleId="PlainText">
    <w:name w:val="Plain Text"/>
    <w:basedOn w:val="Normal"/>
    <w:link w:val="PlainTextChar"/>
    <w:uiPriority w:val="99"/>
    <w:unhideWhenUsed/>
    <w:rsid w:val="007978E1"/>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7978E1"/>
    <w:rPr>
      <w:rFonts w:ascii="Calibri" w:eastAsiaTheme="minorHAnsi" w:hAnsi="Calibri" w:cstheme="minorBidi"/>
      <w:sz w:val="22"/>
      <w:szCs w:val="21"/>
    </w:rPr>
  </w:style>
  <w:style w:type="character" w:styleId="Emphasis">
    <w:name w:val="Emphasis"/>
    <w:basedOn w:val="DefaultParagraphFont"/>
    <w:qFormat/>
    <w:rsid w:val="00983502"/>
    <w:rPr>
      <w:i/>
      <w:iCs/>
    </w:rPr>
  </w:style>
  <w:style w:type="paragraph" w:styleId="HTMLPreformatted">
    <w:name w:val="HTML Preformatted"/>
    <w:basedOn w:val="Normal"/>
    <w:link w:val="HTMLPreformattedChar"/>
    <w:rsid w:val="00A24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rPr>
  </w:style>
  <w:style w:type="character" w:customStyle="1" w:styleId="HTMLPreformattedChar">
    <w:name w:val="HTML Preformatted Char"/>
    <w:basedOn w:val="DefaultParagraphFont"/>
    <w:link w:val="HTMLPreformatted"/>
    <w:rsid w:val="00A2462E"/>
    <w:rPr>
      <w:rFonts w:ascii="Courier New" w:hAnsi="Courier New" w:cs="Courier New"/>
      <w:color w:val="000000"/>
    </w:rPr>
  </w:style>
  <w:style w:type="character" w:customStyle="1" w:styleId="lg">
    <w:name w:val="lg"/>
    <w:basedOn w:val="DefaultParagraphFont"/>
    <w:rsid w:val="00AA7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47404">
      <w:bodyDiv w:val="1"/>
      <w:marLeft w:val="0"/>
      <w:marRight w:val="0"/>
      <w:marTop w:val="0"/>
      <w:marBottom w:val="0"/>
      <w:divBdr>
        <w:top w:val="none" w:sz="0" w:space="0" w:color="auto"/>
        <w:left w:val="none" w:sz="0" w:space="0" w:color="auto"/>
        <w:bottom w:val="none" w:sz="0" w:space="0" w:color="auto"/>
        <w:right w:val="none" w:sz="0" w:space="0" w:color="auto"/>
      </w:divBdr>
    </w:div>
    <w:div w:id="465928179">
      <w:bodyDiv w:val="1"/>
      <w:marLeft w:val="0"/>
      <w:marRight w:val="0"/>
      <w:marTop w:val="0"/>
      <w:marBottom w:val="0"/>
      <w:divBdr>
        <w:top w:val="none" w:sz="0" w:space="0" w:color="auto"/>
        <w:left w:val="none" w:sz="0" w:space="0" w:color="auto"/>
        <w:bottom w:val="none" w:sz="0" w:space="0" w:color="auto"/>
        <w:right w:val="none" w:sz="0" w:space="0" w:color="auto"/>
      </w:divBdr>
      <w:divsChild>
        <w:div w:id="317000702">
          <w:marLeft w:val="0"/>
          <w:marRight w:val="0"/>
          <w:marTop w:val="0"/>
          <w:marBottom w:val="0"/>
          <w:divBdr>
            <w:top w:val="none" w:sz="0" w:space="0" w:color="auto"/>
            <w:left w:val="none" w:sz="0" w:space="0" w:color="auto"/>
            <w:bottom w:val="none" w:sz="0" w:space="0" w:color="auto"/>
            <w:right w:val="none" w:sz="0" w:space="0" w:color="auto"/>
          </w:divBdr>
          <w:divsChild>
            <w:div w:id="1893039000">
              <w:marLeft w:val="210"/>
              <w:marRight w:val="210"/>
              <w:marTop w:val="315"/>
              <w:marBottom w:val="315"/>
              <w:divBdr>
                <w:top w:val="none" w:sz="0" w:space="0" w:color="auto"/>
                <w:left w:val="none" w:sz="0" w:space="0" w:color="auto"/>
                <w:bottom w:val="none" w:sz="0" w:space="0" w:color="auto"/>
                <w:right w:val="none" w:sz="0" w:space="0" w:color="auto"/>
              </w:divBdr>
              <w:divsChild>
                <w:div w:id="1720468855">
                  <w:marLeft w:val="0"/>
                  <w:marRight w:val="0"/>
                  <w:marTop w:val="0"/>
                  <w:marBottom w:val="0"/>
                  <w:divBdr>
                    <w:top w:val="none" w:sz="0" w:space="0" w:color="auto"/>
                    <w:left w:val="none" w:sz="0" w:space="0" w:color="auto"/>
                    <w:bottom w:val="none" w:sz="0" w:space="0" w:color="auto"/>
                    <w:right w:val="none" w:sz="0" w:space="0" w:color="auto"/>
                  </w:divBdr>
                  <w:divsChild>
                    <w:div w:id="1640064286">
                      <w:marLeft w:val="0"/>
                      <w:marRight w:val="0"/>
                      <w:marTop w:val="0"/>
                      <w:marBottom w:val="0"/>
                      <w:divBdr>
                        <w:top w:val="none" w:sz="0" w:space="0" w:color="auto"/>
                        <w:left w:val="none" w:sz="0" w:space="0" w:color="auto"/>
                        <w:bottom w:val="none" w:sz="0" w:space="0" w:color="auto"/>
                        <w:right w:val="none" w:sz="0" w:space="0" w:color="auto"/>
                      </w:divBdr>
                      <w:divsChild>
                        <w:div w:id="1021127395">
                          <w:marLeft w:val="0"/>
                          <w:marRight w:val="210"/>
                          <w:marTop w:val="210"/>
                          <w:marBottom w:val="0"/>
                          <w:divBdr>
                            <w:top w:val="none" w:sz="0" w:space="0" w:color="auto"/>
                            <w:left w:val="none" w:sz="0" w:space="0" w:color="auto"/>
                            <w:bottom w:val="none" w:sz="0" w:space="0" w:color="auto"/>
                            <w:right w:val="none" w:sz="0" w:space="0" w:color="auto"/>
                          </w:divBdr>
                          <w:divsChild>
                            <w:div w:id="416171485">
                              <w:marLeft w:val="0"/>
                              <w:marRight w:val="0"/>
                              <w:marTop w:val="0"/>
                              <w:marBottom w:val="0"/>
                              <w:divBdr>
                                <w:top w:val="none" w:sz="0" w:space="0" w:color="auto"/>
                                <w:left w:val="none" w:sz="0" w:space="0" w:color="auto"/>
                                <w:bottom w:val="none" w:sz="0" w:space="0" w:color="auto"/>
                                <w:right w:val="none" w:sz="0" w:space="0" w:color="auto"/>
                              </w:divBdr>
                              <w:divsChild>
                                <w:div w:id="659164371">
                                  <w:marLeft w:val="0"/>
                                  <w:marRight w:val="0"/>
                                  <w:marTop w:val="0"/>
                                  <w:marBottom w:val="0"/>
                                  <w:divBdr>
                                    <w:top w:val="none" w:sz="0" w:space="0" w:color="auto"/>
                                    <w:left w:val="none" w:sz="0" w:space="0" w:color="auto"/>
                                    <w:bottom w:val="none" w:sz="0" w:space="0" w:color="auto"/>
                                    <w:right w:val="none" w:sz="0" w:space="0" w:color="auto"/>
                                  </w:divBdr>
                                  <w:divsChild>
                                    <w:div w:id="1324511895">
                                      <w:marLeft w:val="0"/>
                                      <w:marRight w:val="0"/>
                                      <w:marTop w:val="0"/>
                                      <w:marBottom w:val="0"/>
                                      <w:divBdr>
                                        <w:top w:val="none" w:sz="0" w:space="0" w:color="auto"/>
                                        <w:left w:val="none" w:sz="0" w:space="0" w:color="auto"/>
                                        <w:bottom w:val="none" w:sz="0" w:space="0" w:color="auto"/>
                                        <w:right w:val="none" w:sz="0" w:space="0" w:color="auto"/>
                                      </w:divBdr>
                                      <w:divsChild>
                                        <w:div w:id="1047610905">
                                          <w:marLeft w:val="360"/>
                                          <w:marRight w:val="210"/>
                                          <w:marTop w:val="0"/>
                                          <w:marBottom w:val="0"/>
                                          <w:divBdr>
                                            <w:top w:val="none" w:sz="0" w:space="0" w:color="auto"/>
                                            <w:left w:val="none" w:sz="0" w:space="0" w:color="auto"/>
                                            <w:bottom w:val="none" w:sz="0" w:space="0" w:color="auto"/>
                                            <w:right w:val="none" w:sz="0" w:space="0" w:color="auto"/>
                                          </w:divBdr>
                                          <w:divsChild>
                                            <w:div w:id="14083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978055">
      <w:bodyDiv w:val="1"/>
      <w:marLeft w:val="0"/>
      <w:marRight w:val="0"/>
      <w:marTop w:val="0"/>
      <w:marBottom w:val="0"/>
      <w:divBdr>
        <w:top w:val="none" w:sz="0" w:space="0" w:color="auto"/>
        <w:left w:val="none" w:sz="0" w:space="0" w:color="auto"/>
        <w:bottom w:val="none" w:sz="0" w:space="0" w:color="auto"/>
        <w:right w:val="none" w:sz="0" w:space="0" w:color="auto"/>
      </w:divBdr>
      <w:divsChild>
        <w:div w:id="1852910506">
          <w:marLeft w:val="0"/>
          <w:marRight w:val="0"/>
          <w:marTop w:val="0"/>
          <w:marBottom w:val="0"/>
          <w:divBdr>
            <w:top w:val="none" w:sz="0" w:space="0" w:color="auto"/>
            <w:left w:val="none" w:sz="0" w:space="0" w:color="auto"/>
            <w:bottom w:val="none" w:sz="0" w:space="0" w:color="auto"/>
            <w:right w:val="none" w:sz="0" w:space="0" w:color="auto"/>
          </w:divBdr>
        </w:div>
      </w:divsChild>
    </w:div>
    <w:div w:id="509756332">
      <w:bodyDiv w:val="1"/>
      <w:marLeft w:val="0"/>
      <w:marRight w:val="0"/>
      <w:marTop w:val="0"/>
      <w:marBottom w:val="0"/>
      <w:divBdr>
        <w:top w:val="none" w:sz="0" w:space="0" w:color="auto"/>
        <w:left w:val="none" w:sz="0" w:space="0" w:color="auto"/>
        <w:bottom w:val="none" w:sz="0" w:space="0" w:color="auto"/>
        <w:right w:val="none" w:sz="0" w:space="0" w:color="auto"/>
      </w:divBdr>
    </w:div>
    <w:div w:id="616838564">
      <w:bodyDiv w:val="1"/>
      <w:marLeft w:val="0"/>
      <w:marRight w:val="0"/>
      <w:marTop w:val="0"/>
      <w:marBottom w:val="0"/>
      <w:divBdr>
        <w:top w:val="none" w:sz="0" w:space="0" w:color="auto"/>
        <w:left w:val="none" w:sz="0" w:space="0" w:color="auto"/>
        <w:bottom w:val="none" w:sz="0" w:space="0" w:color="auto"/>
        <w:right w:val="none" w:sz="0" w:space="0" w:color="auto"/>
      </w:divBdr>
    </w:div>
    <w:div w:id="626398637">
      <w:bodyDiv w:val="1"/>
      <w:marLeft w:val="0"/>
      <w:marRight w:val="0"/>
      <w:marTop w:val="0"/>
      <w:marBottom w:val="0"/>
      <w:divBdr>
        <w:top w:val="none" w:sz="0" w:space="0" w:color="auto"/>
        <w:left w:val="none" w:sz="0" w:space="0" w:color="auto"/>
        <w:bottom w:val="none" w:sz="0" w:space="0" w:color="auto"/>
        <w:right w:val="none" w:sz="0" w:space="0" w:color="auto"/>
      </w:divBdr>
    </w:div>
    <w:div w:id="678578473">
      <w:bodyDiv w:val="1"/>
      <w:marLeft w:val="0"/>
      <w:marRight w:val="0"/>
      <w:marTop w:val="0"/>
      <w:marBottom w:val="0"/>
      <w:divBdr>
        <w:top w:val="none" w:sz="0" w:space="0" w:color="auto"/>
        <w:left w:val="none" w:sz="0" w:space="0" w:color="auto"/>
        <w:bottom w:val="none" w:sz="0" w:space="0" w:color="auto"/>
        <w:right w:val="none" w:sz="0" w:space="0" w:color="auto"/>
      </w:divBdr>
    </w:div>
    <w:div w:id="1120228523">
      <w:bodyDiv w:val="1"/>
      <w:marLeft w:val="0"/>
      <w:marRight w:val="0"/>
      <w:marTop w:val="0"/>
      <w:marBottom w:val="0"/>
      <w:divBdr>
        <w:top w:val="none" w:sz="0" w:space="0" w:color="auto"/>
        <w:left w:val="none" w:sz="0" w:space="0" w:color="auto"/>
        <w:bottom w:val="none" w:sz="0" w:space="0" w:color="auto"/>
        <w:right w:val="none" w:sz="0" w:space="0" w:color="auto"/>
      </w:divBdr>
    </w:div>
    <w:div w:id="1591426015">
      <w:bodyDiv w:val="1"/>
      <w:marLeft w:val="0"/>
      <w:marRight w:val="0"/>
      <w:marTop w:val="0"/>
      <w:marBottom w:val="0"/>
      <w:divBdr>
        <w:top w:val="none" w:sz="0" w:space="0" w:color="auto"/>
        <w:left w:val="none" w:sz="0" w:space="0" w:color="auto"/>
        <w:bottom w:val="none" w:sz="0" w:space="0" w:color="auto"/>
        <w:right w:val="none" w:sz="0" w:space="0" w:color="auto"/>
      </w:divBdr>
    </w:div>
    <w:div w:id="1597054107">
      <w:bodyDiv w:val="1"/>
      <w:marLeft w:val="0"/>
      <w:marRight w:val="0"/>
      <w:marTop w:val="0"/>
      <w:marBottom w:val="0"/>
      <w:divBdr>
        <w:top w:val="none" w:sz="0" w:space="0" w:color="auto"/>
        <w:left w:val="none" w:sz="0" w:space="0" w:color="auto"/>
        <w:bottom w:val="none" w:sz="0" w:space="0" w:color="auto"/>
        <w:right w:val="none" w:sz="0" w:space="0" w:color="auto"/>
      </w:divBdr>
      <w:divsChild>
        <w:div w:id="2104302451">
          <w:marLeft w:val="0"/>
          <w:marRight w:val="0"/>
          <w:marTop w:val="0"/>
          <w:marBottom w:val="0"/>
          <w:divBdr>
            <w:top w:val="none" w:sz="0" w:space="0" w:color="auto"/>
            <w:left w:val="none" w:sz="0" w:space="0" w:color="auto"/>
            <w:bottom w:val="none" w:sz="0" w:space="0" w:color="auto"/>
            <w:right w:val="none" w:sz="0" w:space="0" w:color="auto"/>
          </w:divBdr>
        </w:div>
        <w:div w:id="1537816018">
          <w:marLeft w:val="0"/>
          <w:marRight w:val="0"/>
          <w:marTop w:val="0"/>
          <w:marBottom w:val="0"/>
          <w:divBdr>
            <w:top w:val="none" w:sz="0" w:space="0" w:color="auto"/>
            <w:left w:val="none" w:sz="0" w:space="0" w:color="auto"/>
            <w:bottom w:val="none" w:sz="0" w:space="0" w:color="auto"/>
            <w:right w:val="none" w:sz="0" w:space="0" w:color="auto"/>
          </w:divBdr>
          <w:divsChild>
            <w:div w:id="328482776">
              <w:marLeft w:val="0"/>
              <w:marRight w:val="0"/>
              <w:marTop w:val="0"/>
              <w:marBottom w:val="0"/>
              <w:divBdr>
                <w:top w:val="none" w:sz="0" w:space="0" w:color="auto"/>
                <w:left w:val="none" w:sz="0" w:space="0" w:color="auto"/>
                <w:bottom w:val="none" w:sz="0" w:space="0" w:color="auto"/>
                <w:right w:val="none" w:sz="0" w:space="0" w:color="auto"/>
              </w:divBdr>
            </w:div>
            <w:div w:id="387266646">
              <w:marLeft w:val="0"/>
              <w:marRight w:val="0"/>
              <w:marTop w:val="0"/>
              <w:marBottom w:val="0"/>
              <w:divBdr>
                <w:top w:val="none" w:sz="0" w:space="0" w:color="auto"/>
                <w:left w:val="none" w:sz="0" w:space="0" w:color="auto"/>
                <w:bottom w:val="none" w:sz="0" w:space="0" w:color="auto"/>
                <w:right w:val="none" w:sz="0" w:space="0" w:color="auto"/>
              </w:divBdr>
              <w:divsChild>
                <w:div w:id="1638102622">
                  <w:marLeft w:val="0"/>
                  <w:marRight w:val="0"/>
                  <w:marTop w:val="0"/>
                  <w:marBottom w:val="0"/>
                  <w:divBdr>
                    <w:top w:val="none" w:sz="0" w:space="0" w:color="auto"/>
                    <w:left w:val="none" w:sz="0" w:space="0" w:color="auto"/>
                    <w:bottom w:val="none" w:sz="0" w:space="0" w:color="auto"/>
                    <w:right w:val="none" w:sz="0" w:space="0" w:color="auto"/>
                  </w:divBdr>
                  <w:divsChild>
                    <w:div w:id="1109159946">
                      <w:marLeft w:val="0"/>
                      <w:marRight w:val="0"/>
                      <w:marTop w:val="0"/>
                      <w:marBottom w:val="0"/>
                      <w:divBdr>
                        <w:top w:val="none" w:sz="0" w:space="0" w:color="auto"/>
                        <w:left w:val="none" w:sz="0" w:space="0" w:color="auto"/>
                        <w:bottom w:val="none" w:sz="0" w:space="0" w:color="auto"/>
                        <w:right w:val="none" w:sz="0" w:space="0" w:color="auto"/>
                      </w:divBdr>
                      <w:divsChild>
                        <w:div w:id="1206599693">
                          <w:marLeft w:val="0"/>
                          <w:marRight w:val="0"/>
                          <w:marTop w:val="0"/>
                          <w:marBottom w:val="0"/>
                          <w:divBdr>
                            <w:top w:val="none" w:sz="0" w:space="0" w:color="auto"/>
                            <w:left w:val="none" w:sz="0" w:space="0" w:color="auto"/>
                            <w:bottom w:val="none" w:sz="0" w:space="0" w:color="auto"/>
                            <w:right w:val="none" w:sz="0" w:space="0" w:color="auto"/>
                          </w:divBdr>
                          <w:divsChild>
                            <w:div w:id="1790853977">
                              <w:marLeft w:val="0"/>
                              <w:marRight w:val="0"/>
                              <w:marTop w:val="0"/>
                              <w:marBottom w:val="0"/>
                              <w:divBdr>
                                <w:top w:val="none" w:sz="0" w:space="0" w:color="auto"/>
                                <w:left w:val="none" w:sz="0" w:space="0" w:color="auto"/>
                                <w:bottom w:val="none" w:sz="0" w:space="0" w:color="auto"/>
                                <w:right w:val="none" w:sz="0" w:space="0" w:color="auto"/>
                              </w:divBdr>
                            </w:div>
                            <w:div w:id="13800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081256">
      <w:bodyDiv w:val="1"/>
      <w:marLeft w:val="0"/>
      <w:marRight w:val="0"/>
      <w:marTop w:val="0"/>
      <w:marBottom w:val="0"/>
      <w:divBdr>
        <w:top w:val="none" w:sz="0" w:space="0" w:color="auto"/>
        <w:left w:val="none" w:sz="0" w:space="0" w:color="auto"/>
        <w:bottom w:val="none" w:sz="0" w:space="0" w:color="auto"/>
        <w:right w:val="none" w:sz="0" w:space="0" w:color="auto"/>
      </w:divBdr>
      <w:divsChild>
        <w:div w:id="719331056">
          <w:marLeft w:val="0"/>
          <w:marRight w:val="0"/>
          <w:marTop w:val="0"/>
          <w:marBottom w:val="0"/>
          <w:divBdr>
            <w:top w:val="none" w:sz="0" w:space="0" w:color="auto"/>
            <w:left w:val="none" w:sz="0" w:space="0" w:color="auto"/>
            <w:bottom w:val="none" w:sz="0" w:space="0" w:color="auto"/>
            <w:right w:val="none" w:sz="0" w:space="0" w:color="auto"/>
          </w:divBdr>
        </w:div>
      </w:divsChild>
    </w:div>
    <w:div w:id="1957634796">
      <w:bodyDiv w:val="1"/>
      <w:marLeft w:val="0"/>
      <w:marRight w:val="0"/>
      <w:marTop w:val="0"/>
      <w:marBottom w:val="0"/>
      <w:divBdr>
        <w:top w:val="none" w:sz="0" w:space="0" w:color="auto"/>
        <w:left w:val="none" w:sz="0" w:space="0" w:color="auto"/>
        <w:bottom w:val="none" w:sz="0" w:space="0" w:color="auto"/>
        <w:right w:val="none" w:sz="0" w:space="0" w:color="auto"/>
      </w:divBdr>
    </w:div>
    <w:div w:id="2014331588">
      <w:bodyDiv w:val="1"/>
      <w:marLeft w:val="0"/>
      <w:marRight w:val="0"/>
      <w:marTop w:val="0"/>
      <w:marBottom w:val="0"/>
      <w:divBdr>
        <w:top w:val="none" w:sz="0" w:space="0" w:color="auto"/>
        <w:left w:val="none" w:sz="0" w:space="0" w:color="auto"/>
        <w:bottom w:val="none" w:sz="0" w:space="0" w:color="auto"/>
        <w:right w:val="none" w:sz="0" w:space="0" w:color="auto"/>
      </w:divBdr>
    </w:div>
    <w:div w:id="210325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ysif.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ypesg.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RM%20and%20Resume%20Guidelines\KeaneResume2000Dalla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C4B9A36ED8014F907A70E418FF9DCE" ma:contentTypeVersion="2" ma:contentTypeDescription="Create a new document." ma:contentTypeScope="" ma:versionID="27f1b28d3afd2fdb0ffea5757bca9671">
  <xsd:schema xmlns:xsd="http://www.w3.org/2001/XMLSchema" xmlns:p="http://schemas.microsoft.com/office/2006/metadata/properties" xmlns:ns1="http://schemas.microsoft.com/sharepoint/v3" targetNamespace="http://schemas.microsoft.com/office/2006/metadata/properties" ma:root="true" ma:fieldsID="949202dcc3c1780e91e58fb2af340b1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58EB1-A73F-4BAE-8419-DFAA67A9A785}">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66629FF2-E4FF-44E7-A694-1C6941770505}">
  <ds:schemaRefs>
    <ds:schemaRef ds:uri="http://schemas.microsoft.com/sharepoint/v3/contenttype/forms"/>
  </ds:schemaRefs>
</ds:datastoreItem>
</file>

<file path=customXml/itemProps3.xml><?xml version="1.0" encoding="utf-8"?>
<ds:datastoreItem xmlns:ds="http://schemas.openxmlformats.org/officeDocument/2006/customXml" ds:itemID="{EC763533-B495-4468-93BC-A2C2B36F5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76A7E58-1F9A-4A92-8611-B0795A2FB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KeaneResume2000Dallas</Template>
  <TotalTime>3</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Salim Bhonhariya</vt:lpstr>
    </vt:vector>
  </TitlesOfParts>
  <Manager>Betsy Sherman</Manager>
  <Company>Keane, Inc.</Company>
  <LinksUpToDate>false</LinksUpToDate>
  <CharactersWithSpaces>3456</CharactersWithSpaces>
  <SharedDoc>false</SharedDoc>
  <HLinks>
    <vt:vector size="12" baseType="variant">
      <vt:variant>
        <vt:i4>4128806</vt:i4>
      </vt:variant>
      <vt:variant>
        <vt:i4>6</vt:i4>
      </vt:variant>
      <vt:variant>
        <vt:i4>0</vt:i4>
      </vt:variant>
      <vt:variant>
        <vt:i4>5</vt:i4>
      </vt:variant>
      <vt:variant>
        <vt:lpwstr>http://ado.net/</vt:lpwstr>
      </vt:variant>
      <vt:variant>
        <vt:lpwstr/>
      </vt:variant>
      <vt:variant>
        <vt:i4>2097201</vt:i4>
      </vt:variant>
      <vt:variant>
        <vt:i4>3</vt:i4>
      </vt:variant>
      <vt:variant>
        <vt:i4>0</vt:i4>
      </vt:variant>
      <vt:variant>
        <vt:i4>5</vt:i4>
      </vt:variant>
      <vt:variant>
        <vt:lpwstr>http://asp.net/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Salim Bhonhariya</dc:title>
  <dc:creator>Salim Bhonhariya</dc:creator>
  <cp:lastModifiedBy>Salim Bhonhariya</cp:lastModifiedBy>
  <cp:revision>4</cp:revision>
  <cp:lastPrinted>2016-01-13T17:05:00Z</cp:lastPrinted>
  <dcterms:created xsi:type="dcterms:W3CDTF">2017-09-19T15:11:00Z</dcterms:created>
  <dcterms:modified xsi:type="dcterms:W3CDTF">2018-01-09T14:06:00Z</dcterms:modified>
</cp:coreProperties>
</file>